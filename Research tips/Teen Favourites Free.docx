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48" w:rsidRPr="00685290" w:rsidRDefault="00685290">
      <w:pPr>
        <w:rPr>
          <w:sz w:val="36"/>
          <w:szCs w:val="36"/>
        </w:rPr>
      </w:pPr>
      <w:r w:rsidRPr="00685290">
        <w:rPr>
          <w:sz w:val="36"/>
          <w:szCs w:val="36"/>
        </w:rPr>
        <w:t>Teen Favourites Free</w:t>
      </w:r>
    </w:p>
    <w:p w:rsidR="00685290" w:rsidRDefault="00685290">
      <w:r>
        <w:t>Myriad Pro</w:t>
      </w:r>
    </w:p>
    <w:p w:rsidR="00685290" w:rsidRDefault="00685290">
      <w:r>
        <w:t>League Gothic</w:t>
      </w:r>
    </w:p>
    <w:p w:rsidR="00685290" w:rsidRDefault="00685290">
      <w:r>
        <w:t xml:space="preserve">Cabin </w:t>
      </w:r>
      <w:bookmarkStart w:id="0" w:name="_GoBack"/>
      <w:bookmarkEnd w:id="0"/>
    </w:p>
    <w:p w:rsidR="00685290" w:rsidRDefault="00685290">
      <w:proofErr w:type="spellStart"/>
      <w:r>
        <w:t>Cobel</w:t>
      </w:r>
      <w:proofErr w:type="spellEnd"/>
    </w:p>
    <w:p w:rsidR="00685290" w:rsidRDefault="00685290">
      <w:proofErr w:type="spellStart"/>
      <w:r>
        <w:t>Museo</w:t>
      </w:r>
      <w:proofErr w:type="spellEnd"/>
      <w:r>
        <w:t xml:space="preserve"> Slab</w:t>
      </w:r>
    </w:p>
    <w:p w:rsidR="00685290" w:rsidRDefault="00685290">
      <w:proofErr w:type="spellStart"/>
      <w:r>
        <w:t>Bebas</w:t>
      </w:r>
      <w:proofErr w:type="spellEnd"/>
      <w:r>
        <w:t xml:space="preserve"> </w:t>
      </w:r>
      <w:proofErr w:type="spellStart"/>
      <w:r>
        <w:t>Neue</w:t>
      </w:r>
      <w:proofErr w:type="spellEnd"/>
    </w:p>
    <w:p w:rsidR="00685290" w:rsidRDefault="00685290">
      <w:r>
        <w:t>Ubuntu</w:t>
      </w:r>
    </w:p>
    <w:p w:rsidR="00685290" w:rsidRDefault="00685290">
      <w:r>
        <w:t>Lobster</w:t>
      </w:r>
    </w:p>
    <w:p w:rsidR="00685290" w:rsidRDefault="00685290">
      <w:r>
        <w:t>Franchise</w:t>
      </w:r>
    </w:p>
    <w:p w:rsidR="00685290" w:rsidRDefault="00685290">
      <w:r>
        <w:t>PT Serif</w:t>
      </w:r>
    </w:p>
    <w:p w:rsidR="00685290" w:rsidRDefault="00685290"/>
    <w:sectPr w:rsidR="0068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90"/>
    <w:rsid w:val="005D5F79"/>
    <w:rsid w:val="00685290"/>
    <w:rsid w:val="007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D6666-44CC-4D12-9A09-D3509AA9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C3FF9613.dotm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1</cp:revision>
  <dcterms:created xsi:type="dcterms:W3CDTF">2014-11-03T12:28:00Z</dcterms:created>
  <dcterms:modified xsi:type="dcterms:W3CDTF">2014-11-03T12:30:00Z</dcterms:modified>
</cp:coreProperties>
</file>