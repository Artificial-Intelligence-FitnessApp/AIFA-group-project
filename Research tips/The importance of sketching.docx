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C8" w:rsidRPr="004B3AC8" w:rsidRDefault="004B3AC8" w:rsidP="004B3AC8">
      <w:pPr>
        <w:pStyle w:val="Heading1"/>
        <w:rPr>
          <w:rFonts w:eastAsia="Times New Roman"/>
          <w:sz w:val="40"/>
          <w:szCs w:val="40"/>
          <w:lang w:eastAsia="en-IE"/>
        </w:rPr>
      </w:pPr>
      <w:r w:rsidRPr="004B3AC8">
        <w:rPr>
          <w:rFonts w:eastAsia="Times New Roman"/>
          <w:sz w:val="40"/>
          <w:szCs w:val="40"/>
          <w:lang w:eastAsia="en-IE"/>
        </w:rPr>
        <w:t>The importance of sketching</w:t>
      </w:r>
      <w:bookmarkStart w:id="0" w:name="_GoBack"/>
      <w:bookmarkEnd w:id="0"/>
    </w:p>
    <w:p w:rsidR="004B3AC8" w:rsidRPr="004B3AC8" w:rsidRDefault="004B3AC8" w:rsidP="004B3AC8">
      <w:pPr>
        <w:shd w:val="clear" w:color="auto" w:fill="FFFFFF"/>
        <w:spacing w:after="225" w:line="285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IE"/>
        </w:rPr>
      </w:pPr>
      <w:r w:rsidRPr="004B3AC8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IE"/>
        </w:rPr>
        <w:t xml:space="preserve">Author – Professor </w:t>
      </w:r>
      <w:hyperlink r:id="rId4" w:tooltip="James Williamson" w:history="1">
        <w:r w:rsidRPr="004B3AC8">
          <w:rPr>
            <w:rStyle w:val="Hyperlink"/>
            <w:rFonts w:ascii="Helvetica" w:hAnsi="Helvetica" w:cs="Helvetica"/>
            <w:b/>
            <w:color w:val="666666"/>
            <w:sz w:val="27"/>
            <w:szCs w:val="27"/>
            <w:bdr w:val="none" w:sz="0" w:space="0" w:color="auto" w:frame="1"/>
            <w:shd w:val="clear" w:color="auto" w:fill="FFFFFF"/>
          </w:rPr>
          <w:t>James Williamson</w:t>
        </w:r>
      </w:hyperlink>
    </w:p>
    <w:p w:rsidR="004B3AC8" w:rsidRPr="004B3AC8" w:rsidRDefault="004B3AC8" w:rsidP="004B3AC8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 w:rsidRPr="004B3AC8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  <w:lang w:eastAsia="en-IE"/>
        </w:rPr>
        <w:t>When learning web design, it's natural to want to</w:t>
      </w:r>
      <w:r w:rsidRPr="004B3AC8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lang w:eastAsia="en-IE"/>
        </w:rPr>
        <w:t>focus on technical skills like learning languages and writing code.</w:t>
      </w:r>
      <w:r w:rsidRPr="004B3AC8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lang w:eastAsia="en-IE"/>
        </w:rPr>
        <w:t>However, that means that designers often overlook some of the low tech</w:t>
      </w:r>
      <w:r w:rsidRPr="004B3AC8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lang w:eastAsia="en-IE"/>
        </w:rPr>
        <w:t>skills that can be just as important to becoming an effective web designer.</w:t>
      </w:r>
      <w:r w:rsidRPr="004B3AC8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lang w:eastAsia="en-IE"/>
        </w:rPr>
        <w:t>In this movie, I want to focus on sketching</w:t>
      </w:r>
      <w:r w:rsidRPr="004B3AC8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lang w:eastAsia="en-IE"/>
        </w:rPr>
        <w:t>and why it's so valuable to web designers.</w:t>
      </w:r>
      <w:r w:rsidRPr="004B3AC8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lang w:eastAsia="en-IE"/>
        </w:rPr>
        <w:t>Creating websites isn't just about writing code and mastering languages.</w:t>
      </w:r>
      <w:r w:rsidRPr="004B3AC8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lang w:eastAsia="en-IE"/>
        </w:rPr>
        <w:t>A site's content strategy must be planned.</w:t>
      </w:r>
      <w:r w:rsidRPr="004B3AC8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lang w:eastAsia="en-IE"/>
        </w:rPr>
        <w:t>Site architecture should be mapped out, and user experience accounted for.</w:t>
      </w:r>
    </w:p>
    <w:p w:rsidR="004B3AC8" w:rsidRPr="004B3AC8" w:rsidRDefault="004B3AC8" w:rsidP="004B3AC8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</w:pP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If you don't have a good planning process in place,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it doesn't matter how good your code writing skills are.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Your sites simply won't be effective.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For me, that's where sketching comes in.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Sketching can be one of the most efficient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and effective planning tools in a web designer's arsenal.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Using a program like Photoshop or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creating HTML </w:t>
      </w:r>
      <w:proofErr w:type="spellStart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mockups</w:t>
      </w:r>
      <w:proofErr w:type="spellEnd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 can be time consuming and constraining.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Sketching, on the other hand, is loose and free.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You can express ideas freely, iterate through them quickly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and explore concepts without the fear of making costly mistakes.</w:t>
      </w:r>
    </w:p>
    <w:p w:rsidR="004B3AC8" w:rsidRPr="004B3AC8" w:rsidRDefault="004B3AC8" w:rsidP="004B3AC8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</w:pP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Sketching is extremely low cost, and unlike using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Photoshop or coding mock-ups, anybody can do it.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That makes it a fantastic tool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for initial planning stages and collaborative workflows.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Sketching is especially beneficial during the early stages of initial planning.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You can sketch out dozens of ideas without really worrying about whether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or not they're any good or whether they're going to be effective.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This simple process will spur creativity and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allow you to come up with unexpected solutions.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Of course, sketching isn't just for initial planning.</w:t>
      </w:r>
    </w:p>
    <w:p w:rsidR="004B3AC8" w:rsidRPr="004B3AC8" w:rsidRDefault="004B3AC8" w:rsidP="004B3AC8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</w:pP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I keep a sketchbook handy throughout the development process, as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it's an easy way to test ideas or spur on inspiration.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My </w:t>
      </w:r>
      <w:proofErr w:type="spellStart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favorite</w:t>
      </w:r>
      <w:proofErr w:type="spellEnd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 benefit of sketching is the way it allows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clients or </w:t>
      </w:r>
      <w:proofErr w:type="spellStart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coworkers</w:t>
      </w:r>
      <w:proofErr w:type="spellEnd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 to focus on ideas instead of design decisions.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If you create a mock-up in Photoshop, or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put together an HTML prototype, people tend to focus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on things like typography, </w:t>
      </w:r>
      <w:proofErr w:type="spellStart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color</w:t>
      </w:r>
      <w:proofErr w:type="spellEnd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 choices, or placeholder images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instead of the idea that you're trying to </w:t>
      </w:r>
      <w:proofErr w:type="spellStart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communicate.They</w:t>
      </w:r>
      <w:proofErr w:type="spellEnd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 can't help it.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I mean, it's just human nature.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By using a sketch, you can really focus on that one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big idea or give them multiple variations on how to present a piece of content.</w:t>
      </w:r>
    </w:p>
    <w:p w:rsidR="004B3AC8" w:rsidRPr="004B3AC8" w:rsidRDefault="004B3AC8" w:rsidP="004B3AC8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</w:pP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This allows you to find which solutions to pursue.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Without getting </w:t>
      </w:r>
      <w:proofErr w:type="spellStart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sidetracked</w:t>
      </w:r>
      <w:proofErr w:type="spellEnd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 by unnecessary details.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All you really need to get started with sketching is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a pen or a pencil and a sheet of paper.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That's it.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However, if you really want to create effective sketches,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materials do matter, so I have a couple of items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that I want to recommend to you.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Now, if you're the type that really likes to draw with pencils, I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would recommend getting a professional quality set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of pencils with varying degrees of hardness.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You also want to get some professional erasers that are going to erase content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on the page without printing a lot of dust or tearing the paper.</w:t>
      </w:r>
    </w:p>
    <w:p w:rsidR="004B3AC8" w:rsidRPr="004B3AC8" w:rsidRDefault="004B3AC8" w:rsidP="004B3AC8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</w:pP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Now, with these pencils, you can use the softer pencils to draw those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really thick bold lines and you can use harder pencils to draw the soft,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thin </w:t>
      </w:r>
      <w:proofErr w:type="spellStart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lines.Now</w:t>
      </w:r>
      <w:proofErr w:type="spellEnd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, I personally love drawing with markers.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And if you're going to do that I recommend getting a really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high quality set of </w:t>
      </w:r>
      <w:proofErr w:type="spellStart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gray</w:t>
      </w:r>
      <w:proofErr w:type="spellEnd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 markers that come in gradation of values.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You can see these guys come in like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darker markers to lighter markers, which is great.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This is great for indicating areas of emphasis or shading certain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areas, and then you can come back over the top with them.</w:t>
      </w:r>
    </w:p>
    <w:p w:rsidR="004B3AC8" w:rsidRPr="004B3AC8" w:rsidRDefault="004B3AC8" w:rsidP="004B3AC8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</w:pP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With either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proofErr w:type="spellStart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multi-colored</w:t>
      </w:r>
      <w:proofErr w:type="spellEnd"/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 markers, or thicker markers to really get your point across.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I love drawing with these markers.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Now quality paper matters too.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And I recommend getting a sketch book, and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this thing as you can tell is pretty large.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It's big enough to convey your ideas.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You want some high quality paper and being able to have a sketch book like this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with perforated paper that you can tear out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and share with people, is a real advantage.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Now if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you'd like a little bit more of a starting point, there are a lot of templates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out there that'll simulate mobile devices for you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or give you some grid layouts to choose from.</w:t>
      </w:r>
    </w:p>
    <w:p w:rsidR="004B3AC8" w:rsidRPr="004B3AC8" w:rsidRDefault="004B3AC8" w:rsidP="004B3AC8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</w:pP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You're also going to want a good collection of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rulers to help you draw straight lines and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angles, and I find it very helpful to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add post-it notes or sticky tabs to my sketches.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 xml:space="preserve">These can be used to 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lastRenderedPageBreak/>
        <w:t>simulate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user interactivity, element states or modal windows.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If you're a visual designer, I'm guessing that nothing I've said so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far is news to you.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You're probably used to exploring ideas through sketching.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If you're not, you might be hesitant to give sketching a try.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I don't subscribe to the, you don't have to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be any good at drawing to sketch school of thought.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I mean it's true to a degree.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But at the end, you do have to draw effectively to communicate your ideas.</w:t>
      </w:r>
    </w:p>
    <w:p w:rsidR="004B3AC8" w:rsidRPr="004B3AC8" w:rsidRDefault="004B3AC8" w:rsidP="004B3AC8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</w:pP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If you can do that through rectangles and stick figures, that's awesome.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But, if you can do it with fidelity, that's even better.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What matters is that you practice. Like any other web design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skill, your sketching will get better the more you do it.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lang w:eastAsia="en-IE"/>
        </w:rPr>
        <w:t> </w:t>
      </w:r>
      <w:r w:rsidRPr="004B3AC8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  <w:lang w:eastAsia="en-IE"/>
        </w:rPr>
        <w:t>So, grab a pen, grab some paper, and start sketching out your ideas.</w:t>
      </w:r>
    </w:p>
    <w:p w:rsidR="009E2F48" w:rsidRDefault="004B3AC8"/>
    <w:p w:rsidR="004B3AC8" w:rsidRPr="004B3AC8" w:rsidRDefault="004B3AC8" w:rsidP="004B3AC8">
      <w:pPr>
        <w:pStyle w:val="Heading1"/>
        <w:rPr>
          <w:sz w:val="40"/>
          <w:szCs w:val="40"/>
        </w:rPr>
      </w:pPr>
      <w:r w:rsidRPr="004B3AC8">
        <w:rPr>
          <w:sz w:val="40"/>
          <w:szCs w:val="40"/>
        </w:rPr>
        <w:t>Anatomy of a website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When I first started to design websites, one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of the things that really kind of frustrated me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was that everyone just seemed to assume that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already knew how to do certain things.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For example, no one ever really told me the proper way to structure my websites.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It was just one of those things, I guess, </w:t>
      </w:r>
      <w:proofErr w:type="gram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</w:t>
      </w:r>
      <w:proofErr w:type="gramEnd"/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everybody just sort of assumed I knew how to do.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I want to make sure that I showed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the basic structuring and anatomy of a simple site.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This is going to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helpyou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, I hope, plan and structure your own project.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As well as ensure that you're structuring things in the most efficient way possible.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you can see, on my desktop, I have 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folder called explore, and I've got a little website in here.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By the way, I don't develop on the desktop.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It's just kind of the cleanest.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Way to show this to you.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if I open this up, here are my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files and folders and this is actually a website.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Not a very complex one, but it is a website.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they're a couple of things that I want to point out to you.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Number one, it's really just a collection of files and folders.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For example, right here inside the folder I've got index.htm.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Index.htm is kind of the home page of any site.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We used to have one of either two files, index.htm or default.htm.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 know that there's some people out there still using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default, but index is certainly the most popular of those now.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It's just, if you place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 index.htm or .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php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 or .cfm or whatever. Web server you are using.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 place that where they call the root folder and the root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folder is just a folder that contains your website, then that's your homepage.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That's the page that browsing to that particular site will go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to.Alright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Now, you will also notice that I have other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files that are what we call top level files.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this case, mission, tour, resources.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that means they're in the same directory as the index file.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However, we do have some files in subdirectories.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this case, there's a directory called resources.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if I open that up, I can see that I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have an FAQ file in there, and a links file in there.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Okay, so what does that have to do with the structure of the actual site?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Well let's go ahead and check that out.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So, let me sort of rearrange these and what I'm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looking at right here is the live explore </w:t>
      </w:r>
      <w:proofErr w:type="spellStart"/>
      <w:proofErr w:type="gram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california</w:t>
      </w:r>
      <w:proofErr w:type="spellEnd"/>
      <w:proofErr w:type="gram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 site.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this is a site I did years ago for one of the Dreamweaver courses.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It's just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nice sample site.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It's still online and it serves the purpose of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what we need to take a look at here.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Okay, so as I mentioned before, we have a subdirectory called resources,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right</w:t>
      </w:r>
      <w:proofErr w:type="gram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?So</w:t>
      </w:r>
      <w:proofErr w:type="spellEnd"/>
      <w:proofErr w:type="gram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 if I click on resources.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can see that it goes to the resources.htm file.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Well, that's this file right here.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That's perfect.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However, if I click on the FAQ link, right here, notice that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now goes into a resources directory and finds the file FAQ.htm.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So, if I open up that directory, you can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see the correlation between the </w:t>
      </w:r>
      <w:proofErr w:type="gram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structure</w:t>
      </w:r>
      <w:proofErr w:type="gram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 of the site.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 address bar up top.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it's just mirroring that.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Again it's nothing more than a collection of files and folders.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Now, you may have noticed that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some directories are named slightly differently.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For example, all these directories up top have underscores in front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of their names and they have things like CSS, images, video,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scripts.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Those are all resources and that means that they're not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individual webpages themselves, they're resources that those webpages are using.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For example, the CSS directory includes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site's CSS files, the images folder, as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would imagine, contains all of the images that are being used by the site.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there's a couple of reasons why we name folders that way.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Number one, the underscore indicates to me that that is a resource and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not a section of the site, so it's not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me trying to organize the site into logical sections.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It's actually resources that the site is using.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other thing is by giving them an underscore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 moves them all up the top any directory listing.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it's very easy for me to find and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filter out my resources so that I can access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them quickly or even ignore them if I really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want to focus on the rest of the site.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can just either sort of flip the order around or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just sort of ignore all those underscore directories.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 makes it very, very simple.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separate those.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Okay, now this time as I mentioned before this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is a really simple site and one of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things you're going to notice is that if you develop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site like this or a nice simple static site.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And you get a web host and you link to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theroot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 directory of your web host in anticipation of uploading this file.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There's going to be some files already there that you may not recognize or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might not know what those files are doing.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I'm going to really quickly jump over to my control panel for this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particular site and take a look at the site as its live online.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you're going to notice that there are a few directories and things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over here that at aren't actually in this folder as I mentioned before.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that folder, I've got sort of a stripped down version of the site.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other thing is, the live version of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the site, I'm not the only instructor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that'sbeen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 adding to this over 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So, there's a good bit of cruft that I could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probably go in and get rid of some of this stuff.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However, what I really want you to focus on right now,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I scroll down, here we go, is files like these.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We have the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htaccess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 file.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We have these 400, 401, 403, 404 files, those types of things.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Alright, so, if you create a brand new site in a hosting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company, chances are if you open up the directory you're going to find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default index.htm page that you can get rid of or overwrite.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you're going to find a bunch of files like this.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Like the 400, the 500 files, the 403s, the .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htaccess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 file, those type of things.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So the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htaccess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 file is a configuration file that allows you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toset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 certain things for your server, such as caching and things like that.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Typically, you won't need to modify that. And if you do need to modify it.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You're probably going to know a good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bit about, websites at that point and be equipped to do it.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But, if not you might want to just research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what the HT access file is, the things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you need to do in order to modify, and what it can do for you.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It's one of those things that you shouldn't be scared to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touch but it can have some dramatic impact on your site performance.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So, you want to make sure that you're doing the right thing.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Okay, I want to turn our attention a little bit closer to these error pages.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So, that's exactly what these are, they're error pages.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I go,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for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example.Let's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 say I go back to my tour and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let's say I'll try to look inside the images directory.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Okay, now we did this in the last movie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you can see I have indexing turned off.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 indexing.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essentially I'd get a 403, a permission denied.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if I look at the site, I'm seeing this file right here, the 403 file.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the file that I'm actually seeing this page, that's just the default.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 don't ever touch them, that's what people are going to see.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You;re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 probably used to seeing things like that, because there are 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lot of sites out there that don't take these files and modify them.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if you want to you can.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download these files and do something a little different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with them and actually integrate them into your site a little better.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for example, I go to my resources and let's say I click on the privacy policy.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Okay, I don't have a privacy policy. I, on purpose didn't upload one.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And, so, what I am looking at right here, this is what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they call the 404 file.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this is if I download the 404 file from the server and modified it and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added my stuff to it and then overwrote it and now, this is what I am getting.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essentially in addition to structuring your own files within your site.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Be aware that there are other files in here,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default files like the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fave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 icon, things like that.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you're going to need to modify yourself.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When you get a new site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take a look at the existing structure of it.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Research some of those elements and think about what you might want to change.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Before you come in and overwrite it with everything in your file.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Alright now not all sites are as simple as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on I'm showing you, but for the most part.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That's really how the majority of all sites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online are structured understanding why sites are structured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certain way is really going to help you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as you organize plan and create your own sites.</w:t>
      </w:r>
    </w:p>
    <w:p w:rsidR="004B3AC8" w:rsidRDefault="004B3AC8"/>
    <w:p w:rsidR="004B3AC8" w:rsidRPr="004B3AC8" w:rsidRDefault="004B3AC8" w:rsidP="004B3AC8">
      <w:pPr>
        <w:pStyle w:val="Heading1"/>
        <w:rPr>
          <w:sz w:val="40"/>
          <w:szCs w:val="40"/>
        </w:rPr>
      </w:pPr>
      <w:r w:rsidRPr="004B3AC8">
        <w:rPr>
          <w:sz w:val="40"/>
          <w:szCs w:val="40"/>
        </w:rPr>
        <w:t xml:space="preserve">Dealing with a </w:t>
      </w:r>
      <w:proofErr w:type="spellStart"/>
      <w:r w:rsidRPr="004B3AC8">
        <w:rPr>
          <w:sz w:val="40"/>
          <w:szCs w:val="40"/>
        </w:rPr>
        <w:t>multidevice</w:t>
      </w:r>
      <w:proofErr w:type="spellEnd"/>
      <w:r w:rsidRPr="004B3AC8">
        <w:rPr>
          <w:sz w:val="40"/>
          <w:szCs w:val="40"/>
        </w:rPr>
        <w:t xml:space="preserve"> world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Perhaps the biggest change in web design over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past ten years has been the arrival of these guys.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know, prior to smartphones, the biggest design challenge I really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had to worry about was which screen resolution I was going to target.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now, since phones and tablets have begun consuming web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content, we have an entirely set of screens to worry about.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Techniques for designing for these multiple devices are still evolving.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it's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reality that's not really going to change.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as designers, we have to come up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with new ways for planning and creating our sites.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means if you're new to web design, congratulations.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don't really have to change anything.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Instead of having to relearn how to design sites,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just focus on designing for the multi-device world.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truth is, however, we're still in a state of flux.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not all solutions or best practices, are really fully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evolved just yet.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Because of that, you should make sure that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your process of learning web design also involves staying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current with how web design techniques are changing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deal with an ever-growing list of web-capable devices.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One of the biggest changes triggered by the rise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of mobile devices, is how we approach planning our sites.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Many designers now consider mobile first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when planning sites, rather than a desktop.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movement has been championed by Luke W,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who has coined it the term mobile first in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reference to planning and structuring sites with mobile in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mind first and then working up in screen size.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There is evidence to back up the soundness of this plan as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increasingly web content is consumed on mobile devices more than on desktop.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Regardless if you're planning your site design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with mobile first, desktop first or as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somewhat of an equal partner.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still need to have a strategy in place for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how your content should look and function across multiple devices.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Yeah, I'm not going to pretend that this is easy folks.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It's not, but if you focus on this approach as you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learn web design, it simply becomes the natural way that you work.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While the current focus seems to be on mobile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devices and smaller screens, it's overlooking an emerging trend.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We're quickly approaching an always connected world.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There's an increasing array of web content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devices that don't really fit traditional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molds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Some don't have screens at all, yet still consume Web content.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means that in the near future,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we're going to be designing for, not only devices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like phones and laptops, but also cars,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shoes, watches, glasses and, yeah, even household appliances.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Making sure that your content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is structured with standards-compliant code, and written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with clear semantics, is critical to making sure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your content will be able to be accessed by this growing array of devices.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It's also likely that in the near future we're going to see new standards and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new APIs designed to help us create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content for these sort of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non traditional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 devices.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the meantime, make sure that you focus on writing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clean semantic code and learning best practices and techniques for displaying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content across all these devices.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It's the world we currently find ourselves in, and it's not likely to change.</w:t>
      </w:r>
    </w:p>
    <w:p w:rsidR="004B3AC8" w:rsidRDefault="004B3AC8"/>
    <w:p w:rsidR="004B3AC8" w:rsidRPr="004B3AC8" w:rsidRDefault="004B3AC8" w:rsidP="004B3AC8">
      <w:pPr>
        <w:pStyle w:val="Heading1"/>
        <w:rPr>
          <w:sz w:val="40"/>
          <w:szCs w:val="40"/>
        </w:rPr>
      </w:pPr>
      <w:r w:rsidRPr="004B3AC8">
        <w:rPr>
          <w:sz w:val="40"/>
          <w:szCs w:val="40"/>
        </w:rPr>
        <w:t>What is content strategy?</w:t>
      </w:r>
    </w:p>
    <w:p w:rsidR="004B3AC8" w:rsidRDefault="004B3AC8" w:rsidP="004B3AC8">
      <w:pPr>
        <w:pStyle w:val="Heading2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Author – Professor </w:t>
      </w:r>
      <w:hyperlink r:id="rId5" w:tooltip="Patrick Nichols" w:history="1">
        <w:r>
          <w:rPr>
            <w:rStyle w:val="Hyperlink"/>
            <w:rFonts w:ascii="Helvetica" w:hAnsi="Helvetica" w:cs="Helvetica"/>
            <w:color w:val="666666"/>
            <w:sz w:val="27"/>
            <w:szCs w:val="27"/>
            <w:bdr w:val="none" w:sz="0" w:space="0" w:color="auto" w:frame="1"/>
            <w:shd w:val="clear" w:color="auto" w:fill="FFFFFF"/>
          </w:rPr>
          <w:t>Patrick Nichols</w:t>
        </w:r>
      </w:hyperlink>
    </w:p>
    <w:p w:rsidR="004B3AC8" w:rsidRDefault="004B3AC8" w:rsidP="004B3AC8">
      <w:pPr>
        <w:pStyle w:val="now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When you look at a website or use an app, you're interacting with content.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Content is the information conveyed in copy, navigation and the visual design of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digital experiences. Content strategy is the concerted effort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to present that information in meaningful, useful and relevant contexts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within the user experience. Content strategy is a discipline in many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creative agencies and mid to large scale companies.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This content strategist role combines elements of information architecture and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copywriting, along with editorial method. But even if you're not called a </w:t>
      </w:r>
      <w:proofErr w:type="spell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contentstrategist</w:t>
      </w:r>
      <w:proofErr w:type="spellEnd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, you'll use content strategy in creating websites and digital experiences.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Understanding content strategy will allow you to deliver the right information at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right time and in the right place. Information architecture and content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strategy really go hand in hand. Specialists in each discipline often work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closely together in a user experience team.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smaller engagements, one person may combine the expertise of these two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disciplines into a single role. Content strategy places information in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meaningful contexts. That way when users have a website or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other digital experience, need information, they'll find it when and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where it's needed.</w:t>
      </w:r>
    </w:p>
    <w:p w:rsidR="004B3AC8" w:rsidRDefault="004B3AC8"/>
    <w:p w:rsidR="004B3AC8" w:rsidRPr="004B3AC8" w:rsidRDefault="004B3AC8" w:rsidP="004B3AC8">
      <w:pPr>
        <w:pStyle w:val="Heading1"/>
        <w:rPr>
          <w:sz w:val="40"/>
          <w:szCs w:val="40"/>
        </w:rPr>
      </w:pPr>
      <w:r w:rsidRPr="004B3AC8">
        <w:rPr>
          <w:sz w:val="40"/>
          <w:szCs w:val="40"/>
        </w:rPr>
        <w:t>Working with wireframes</w:t>
      </w:r>
    </w:p>
    <w:p w:rsidR="004B3AC8" w:rsidRDefault="004B3AC8" w:rsidP="004B3AC8">
      <w:pPr>
        <w:pStyle w:val="now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The wire frame is a document that maps how information, assets and objects are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arranged within a container. That container can be a webpage, an app,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or other digital experience. Wire frames are extremely helpful in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planning the relative </w:t>
      </w:r>
      <w:proofErr w:type="spell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heirarchy</w:t>
      </w:r>
      <w:proofErr w:type="spellEnd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 of content within a shared space.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You can use software like </w:t>
      </w:r>
      <w:proofErr w:type="spell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Omnigraffle</w:t>
      </w:r>
      <w:proofErr w:type="spellEnd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 or Visio to create wire frames, or you can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sketch them on a tablet or piece of paper.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What matters is that your wire frames have a clean look and feel that's easy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for others to read at a glance. Though different wire frames can have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different visual styles, most share a few basic design elements.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you're new to wire framing, follow these design conventions.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Show copy as wavy lines or placeholder text.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Some people put real copy in their wire frames.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I recommend against it. You want reviewers to focus on relative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placement, not real copy, and if you think reviewers won't be distracted by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real copy, think again. The eye tends to gravitate to it by instinct.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 need to show some copy, use placeholder text instead.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good placeholder text language is Lorem Ipsum.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find passages of it to use online.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For large navigation sections, if the labels are final you can use them in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wire frame. But as with copy, sometimes it's better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to avoid too much detail. The same applies to links, which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you'llwant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 to note if there're important page elements, but probably won't want to show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detail. Add images as rectangular boxes with 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sample sketch or large X spanning each form.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 have videos, show them as rectangles with the sample play button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instead of an X. These are just a few examples to help you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get started. Follow whatever conventions will render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your wire frames universally helpful and easily understood for all key contributors.</w:t>
      </w:r>
    </w:p>
    <w:p w:rsidR="004B3AC8" w:rsidRDefault="004B3AC8" w:rsidP="004B3AC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you're working with an information architect, he or she may build and manage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wire frames. Work closely together to ensure content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elements are prioritized properly. For more on wire frames, check out Chris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Nodder's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 course, User Experience Fundamentals for Web Design.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Wire frames are useful tools for planning digital experiences.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Whether laid out in software or sketched on paper, they help you see and explain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relative placement of content within a shared space.</w:t>
      </w:r>
    </w:p>
    <w:p w:rsidR="004B3AC8" w:rsidRDefault="004B3AC8"/>
    <w:sectPr w:rsidR="004B3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C8"/>
    <w:rsid w:val="004B3AC8"/>
    <w:rsid w:val="005D5F79"/>
    <w:rsid w:val="0078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D0706-BBC4-4F05-9AC9-7EA4E97F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3A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3AC8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customStyle="1" w:styleId="now">
    <w:name w:val="now"/>
    <w:basedOn w:val="Normal"/>
    <w:rsid w:val="004B3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transcript">
    <w:name w:val="transcript"/>
    <w:basedOn w:val="DefaultParagraphFont"/>
    <w:rsid w:val="004B3AC8"/>
  </w:style>
  <w:style w:type="character" w:customStyle="1" w:styleId="apple-converted-space">
    <w:name w:val="apple-converted-space"/>
    <w:basedOn w:val="DefaultParagraphFont"/>
    <w:rsid w:val="004B3AC8"/>
  </w:style>
  <w:style w:type="paragraph" w:styleId="NormalWeb">
    <w:name w:val="Normal (Web)"/>
    <w:basedOn w:val="Normal"/>
    <w:uiPriority w:val="99"/>
    <w:semiHidden/>
    <w:unhideWhenUsed/>
    <w:rsid w:val="004B3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4B3AC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3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ynda.com/Patrick-Nichols/1845050-1.html" TargetMode="External"/><Relationship Id="rId4" Type="http://schemas.openxmlformats.org/officeDocument/2006/relationships/hyperlink" Target="http://www.lynda.com/James-Williamson/128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527F63B0.dotm</Template>
  <TotalTime>9</TotalTime>
  <Pages>5</Pages>
  <Words>3065</Words>
  <Characters>17475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De Oliveira</dc:creator>
  <cp:keywords/>
  <dc:description/>
  <cp:lastModifiedBy>Wagner De Oliveira</cp:lastModifiedBy>
  <cp:revision>1</cp:revision>
  <dcterms:created xsi:type="dcterms:W3CDTF">2014-10-13T08:12:00Z</dcterms:created>
  <dcterms:modified xsi:type="dcterms:W3CDTF">2014-10-13T08:21:00Z</dcterms:modified>
</cp:coreProperties>
</file>