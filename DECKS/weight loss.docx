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48" w:rsidRDefault="00172174" w:rsidP="00172174">
      <w:pPr>
        <w:pStyle w:val="Heading1"/>
      </w:pPr>
      <w:bookmarkStart w:id="0" w:name="_GoBack"/>
      <w:r>
        <w:t>Weight Loss Best Tips</w:t>
      </w:r>
      <w:bookmarkEnd w:id="0"/>
    </w:p>
    <w:sectPr w:rsidR="009E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98"/>
    <w:rsid w:val="00172174"/>
    <w:rsid w:val="0018784E"/>
    <w:rsid w:val="002B5683"/>
    <w:rsid w:val="005D5F79"/>
    <w:rsid w:val="006C4CBA"/>
    <w:rsid w:val="007865F2"/>
    <w:rsid w:val="008E2E0A"/>
    <w:rsid w:val="00E4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BA157-CF65-4D5E-8929-5F0FDDEA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De Oliveira</dc:creator>
  <cp:keywords/>
  <dc:description/>
  <cp:lastModifiedBy>Wagner </cp:lastModifiedBy>
  <cp:revision>4</cp:revision>
  <dcterms:created xsi:type="dcterms:W3CDTF">2014-11-03T12:33:00Z</dcterms:created>
  <dcterms:modified xsi:type="dcterms:W3CDTF">2014-11-03T21:42:00Z</dcterms:modified>
</cp:coreProperties>
</file>