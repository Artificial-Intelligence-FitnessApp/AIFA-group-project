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8B0CEE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5D5F79"/>
    <w:rsid w:val="006C4CBA"/>
    <w:rsid w:val="007274C6"/>
    <w:rsid w:val="007865F2"/>
    <w:rsid w:val="008B0CEE"/>
    <w:rsid w:val="008C6047"/>
    <w:rsid w:val="008E2E0A"/>
    <w:rsid w:val="00E42998"/>
    <w:rsid w:val="00E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2014-11-03T12:34:00Z</dcterms:created>
  <dcterms:modified xsi:type="dcterms:W3CDTF">2014-11-03T12:34:00Z</dcterms:modified>
</cp:coreProperties>
</file>