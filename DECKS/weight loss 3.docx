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17BF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 xml:space="preserve"> content wrapper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 xml:space="preserve">AIFA – Fitness Artificial Intelligence 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LOGO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 xml:space="preserve">Navigation 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Main Section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Gain Mass Tips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ARTICLE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FIGURE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Image map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FIGCAPTION</w:t>
      </w:r>
    </w:p>
    <w:p w:rsidR="00494A79" w:rsidRPr="00F417BF" w:rsidRDefault="00525B2F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7</w:t>
      </w:r>
      <w:r w:rsidRPr="00F417BF">
        <w:rPr>
          <w:rFonts w:ascii="Times New Roman" w:hAnsi="Times New Roman" w:cs="Times New Roman"/>
          <w:sz w:val="24"/>
          <w:szCs w:val="24"/>
        </w:rPr>
        <w:t xml:space="preserve"> Creative Hacks </w:t>
      </w:r>
      <w:proofErr w:type="gramStart"/>
      <w:r w:rsidRPr="00F417B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F417BF">
        <w:rPr>
          <w:rFonts w:ascii="Times New Roman" w:hAnsi="Times New Roman" w:cs="Times New Roman"/>
          <w:sz w:val="24"/>
          <w:szCs w:val="24"/>
        </w:rPr>
        <w:t xml:space="preserve"> Improve Classic Exercises</w:t>
      </w:r>
      <w:r w:rsidRPr="00F417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SECTION AUTHOR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FIGURE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IMG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Nick.jpg</w:t>
      </w:r>
    </w:p>
    <w:p w:rsidR="00D00B60" w:rsidRPr="00F417BF" w:rsidRDefault="00D00B60" w:rsidP="00D00B60">
      <w:pPr>
        <w:rPr>
          <w:rFonts w:ascii="Times New Roman" w:hAnsi="Times New Roman" w:cs="Times New Roman"/>
          <w:bCs/>
          <w:sz w:val="24"/>
          <w:szCs w:val="24"/>
        </w:rPr>
      </w:pPr>
      <w:hyperlink r:id="rId5" w:history="1">
        <w:r w:rsidRPr="00F417BF">
          <w:rPr>
            <w:rStyle w:val="Hyperlink"/>
            <w:rFonts w:ascii="Times New Roman" w:hAnsi="Times New Roman" w:cs="Times New Roman"/>
            <w:bCs/>
            <w:sz w:val="24"/>
            <w:szCs w:val="24"/>
            <w:u w:val="none"/>
          </w:rPr>
          <w:t>https://www.youtube.com/user/PerformanceU</w:t>
        </w:r>
      </w:hyperlink>
    </w:p>
    <w:p w:rsidR="00D00B60" w:rsidRPr="00F417BF" w:rsidRDefault="00D00B60" w:rsidP="00D00B60">
      <w:pPr>
        <w:rPr>
          <w:rFonts w:ascii="Times New Roman" w:hAnsi="Times New Roman" w:cs="Times New Roman"/>
          <w:bCs/>
          <w:sz w:val="24"/>
          <w:szCs w:val="24"/>
        </w:rPr>
      </w:pPr>
      <w:hyperlink r:id="rId6" w:history="1">
        <w:r w:rsidRPr="00F417BF">
          <w:rPr>
            <w:rStyle w:val="Hyperlink"/>
            <w:rFonts w:ascii="Times New Roman" w:hAnsi="Times New Roman" w:cs="Times New Roman"/>
            <w:bCs/>
            <w:sz w:val="24"/>
            <w:szCs w:val="24"/>
            <w:u w:val="none"/>
          </w:rPr>
          <w:t>https://twitter.com/CoachNickT</w:t>
        </w:r>
      </w:hyperlink>
    </w:p>
    <w:p w:rsidR="00D00B60" w:rsidRPr="00F417BF" w:rsidRDefault="00D00B60" w:rsidP="00D00B60">
      <w:pPr>
        <w:rPr>
          <w:rFonts w:ascii="Times New Roman" w:hAnsi="Times New Roman" w:cs="Times New Roman"/>
          <w:bCs/>
          <w:sz w:val="24"/>
          <w:szCs w:val="24"/>
        </w:rPr>
      </w:pPr>
      <w:hyperlink r:id="rId7" w:history="1">
        <w:r w:rsidRPr="00F417BF">
          <w:rPr>
            <w:rStyle w:val="Hyperlink"/>
            <w:rFonts w:ascii="Times New Roman" w:hAnsi="Times New Roman" w:cs="Times New Roman"/>
            <w:bCs/>
            <w:sz w:val="24"/>
            <w:szCs w:val="24"/>
            <w:u w:val="none"/>
          </w:rPr>
          <w:t>https://www.facebook.com/nicktumminello?ref=profile</w:t>
        </w:r>
      </w:hyperlink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bCs/>
          <w:sz w:val="24"/>
          <w:szCs w:val="24"/>
        </w:rPr>
        <w:t>Name:</w:t>
      </w:r>
      <w:r w:rsidRPr="00F417BF">
        <w:rPr>
          <w:rFonts w:ascii="Times New Roman" w:hAnsi="Times New Roman" w:cs="Times New Roman"/>
          <w:sz w:val="24"/>
          <w:szCs w:val="24"/>
        </w:rPr>
        <w:t xml:space="preserve"> Nick 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Tuminello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br/>
      </w:r>
      <w:r w:rsidRPr="00F417BF">
        <w:rPr>
          <w:rFonts w:ascii="Times New Roman" w:hAnsi="Times New Roman" w:cs="Times New Roman"/>
          <w:bCs/>
          <w:sz w:val="24"/>
          <w:szCs w:val="24"/>
        </w:rPr>
        <w:t>Occupation:</w:t>
      </w:r>
      <w:r w:rsidRPr="00F417BF">
        <w:rPr>
          <w:rFonts w:ascii="Times New Roman" w:hAnsi="Times New Roman" w:cs="Times New Roman"/>
          <w:sz w:val="24"/>
          <w:szCs w:val="24"/>
        </w:rPr>
        <w:t xml:space="preserve"> Trainer, owner of </w:t>
      </w:r>
      <w:hyperlink r:id="rId8" w:tgtFrame="_blank" w:history="1">
        <w:r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Performance University</w:t>
        </w:r>
      </w:hyperlink>
      <w:r w:rsidRPr="00F417BF">
        <w:rPr>
          <w:rFonts w:ascii="Times New Roman" w:hAnsi="Times New Roman" w:cs="Times New Roman"/>
          <w:sz w:val="24"/>
          <w:szCs w:val="24"/>
        </w:rPr>
        <w:t xml:space="preserve">, author of </w:t>
      </w:r>
      <w:hyperlink r:id="rId9" w:tgtFrame="_blank" w:history="1">
        <w:r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Strength Training for Fat Loss</w:t>
        </w:r>
      </w:hyperlink>
      <w:r w:rsidRPr="00F417BF">
        <w:rPr>
          <w:rFonts w:ascii="Times New Roman" w:hAnsi="Times New Roman" w:cs="Times New Roman"/>
          <w:sz w:val="24"/>
          <w:szCs w:val="24"/>
        </w:rPr>
        <w:t>.</w:t>
      </w:r>
      <w:r w:rsidRPr="00F417BF">
        <w:rPr>
          <w:rFonts w:ascii="Times New Roman" w:hAnsi="Times New Roman" w:cs="Times New Roman"/>
          <w:sz w:val="24"/>
          <w:szCs w:val="24"/>
        </w:rPr>
        <w:br/>
      </w:r>
      <w:r w:rsidRPr="00F417BF">
        <w:rPr>
          <w:rFonts w:ascii="Times New Roman" w:hAnsi="Times New Roman" w:cs="Times New Roman"/>
          <w:bCs/>
          <w:sz w:val="24"/>
          <w:szCs w:val="24"/>
        </w:rPr>
        <w:t>Location:</w:t>
      </w:r>
      <w:r w:rsidRPr="00F417BF">
        <w:rPr>
          <w:rFonts w:ascii="Times New Roman" w:hAnsi="Times New Roman" w:cs="Times New Roman"/>
          <w:sz w:val="24"/>
          <w:szCs w:val="24"/>
        </w:rPr>
        <w:t xml:space="preserve"> Ft. Lauderdale, FL 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ARTICLE</w:t>
      </w:r>
    </w:p>
    <w:p w:rsidR="00D00B60" w:rsidRPr="00F417BF" w:rsidRDefault="00D00B60" w:rsidP="00D00B60">
      <w:pPr>
        <w:pStyle w:val="NormalWeb"/>
      </w:pPr>
      <w:r w:rsidRPr="00F417BF">
        <w:t>A Fat-Loss Five sequence consists of five exercises performed back to back in a circuit. This circuit is developed to be a simple—but not easy—training formula to follow. It's designed to be a fully comprehensive training formula that covers all of the bases. There are two basic components to the Fat-Loss Five circuit: four strength exercises and one total-body cardio exercise.</w:t>
      </w:r>
    </w:p>
    <w:p w:rsidR="00D00B60" w:rsidRPr="00F417BF" w:rsidRDefault="00D00B60" w:rsidP="00D00B60">
      <w:pPr>
        <w:pStyle w:val="NormalWeb"/>
      </w:pPr>
      <w:r w:rsidRPr="00F417BF">
        <w:lastRenderedPageBreak/>
        <w:t xml:space="preserve">While you cycle through strength exercises, the sequencing of the Fat-Loss Five circuit creates a constant cardiorespiratory effect. Whenever you perform any strength exercise, your body pumps more blood to the muscles involved in the movement. By performing an upper-body exercise, followed by a lower-body exercise, followed by a core exercise, you constantly change where your body must increase blood flow. </w:t>
      </w:r>
    </w:p>
    <w:p w:rsidR="00D00B60" w:rsidRPr="00F417BF" w:rsidRDefault="00D00B60" w:rsidP="00D00B60">
      <w:pPr>
        <w:pStyle w:val="NormalWeb"/>
      </w:pPr>
      <w:r w:rsidRPr="00F417BF">
        <w:t>Additionally, finishing each circuit of strength exercises with a burst of total-body cardio interval exercise keeps this cardio-respiratory effect going even longer.</w:t>
      </w:r>
    </w:p>
    <w:p w:rsidR="00D00B60" w:rsidRPr="00F417BF" w:rsidRDefault="00D00B60" w:rsidP="00D00B60">
      <w:pPr>
        <w:pStyle w:val="NormalWeb"/>
      </w:pPr>
      <w:r w:rsidRPr="00F417BF">
        <w:t>Here are the five categories that make up a Fat-Loss Five circuit:</w:t>
      </w:r>
    </w:p>
    <w:p w:rsidR="00D00B60" w:rsidRPr="00F417BF" w:rsidRDefault="00D00B60" w:rsidP="00D00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Upper-body pushing exercise</w:t>
      </w:r>
    </w:p>
    <w:p w:rsidR="00D00B60" w:rsidRPr="00F417BF" w:rsidRDefault="00D00B60" w:rsidP="00D00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Upper-body pulling exercise</w:t>
      </w:r>
    </w:p>
    <w:p w:rsidR="00D00B60" w:rsidRPr="00F417BF" w:rsidRDefault="00D00B60" w:rsidP="00D00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Lower-body leg- or hip-oriented exercise</w:t>
      </w:r>
    </w:p>
    <w:p w:rsidR="00D00B60" w:rsidRPr="00F417BF" w:rsidRDefault="00D00B60" w:rsidP="00D00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 xml:space="preserve">Core exercise </w:t>
      </w:r>
    </w:p>
    <w:p w:rsidR="00D00B60" w:rsidRPr="00F417BF" w:rsidRDefault="00D00B60" w:rsidP="00D00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 xml:space="preserve">Cardio exercise </w:t>
      </w:r>
    </w:p>
    <w:p w:rsidR="00D00B60" w:rsidRPr="00F417BF" w:rsidRDefault="00D00B60" w:rsidP="00D00B60">
      <w:pPr>
        <w:pStyle w:val="NormalWeb"/>
      </w:pPr>
      <w:r w:rsidRPr="00F417BF">
        <w:t>The beauty of the Fat-Loss Five circuit is its simplicity and versatility. As I explain in my new book "</w:t>
      </w:r>
      <w:hyperlink r:id="rId10" w:tgtFrame="_blank" w:history="1">
        <w:r w:rsidRPr="00F417BF">
          <w:rPr>
            <w:rStyle w:val="Hyperlink"/>
            <w:u w:val="none"/>
          </w:rPr>
          <w:t>Strength Training for Fat Loss</w:t>
        </w:r>
      </w:hyperlink>
      <w:r w:rsidRPr="00F417BF">
        <w:t xml:space="preserve">," you can plug in virtually any exercise you want as long as it fits in the five categories. 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SECTION</w:t>
      </w:r>
    </w:p>
    <w:p w:rsidR="00D00B60" w:rsidRPr="00F417BF" w:rsidRDefault="00D00B60" w:rsidP="00D00B60">
      <w:pPr>
        <w:pStyle w:val="Heading3"/>
        <w:rPr>
          <w:b w:val="0"/>
          <w:sz w:val="24"/>
          <w:szCs w:val="24"/>
        </w:rPr>
      </w:pPr>
      <w:r w:rsidRPr="00F417BF">
        <w:rPr>
          <w:b w:val="0"/>
          <w:sz w:val="24"/>
          <w:szCs w:val="24"/>
        </w:rPr>
        <w:t xml:space="preserve">Ingredient 1: </w:t>
      </w:r>
      <w:r w:rsidRPr="00F417BF">
        <w:rPr>
          <w:rStyle w:val="extra-condensed-regular"/>
          <w:b w:val="0"/>
          <w:sz w:val="24"/>
          <w:szCs w:val="24"/>
        </w:rPr>
        <w:t>Upper-Body Pushing Exercise</w:t>
      </w:r>
    </w:p>
    <w:p w:rsidR="00D00B60" w:rsidRPr="00F417BF" w:rsidRDefault="00D00B60" w:rsidP="00D00B60">
      <w:pPr>
        <w:pStyle w:val="NormalWeb"/>
      </w:pPr>
      <w:r w:rsidRPr="00F417BF">
        <w:t>The purpose of these exercises is to incorporate the muscles of the chest, shoulders, triceps, and torso in order to maintain a stable body position.</w:t>
      </w:r>
    </w:p>
    <w:p w:rsidR="00D00B60" w:rsidRPr="00F417BF" w:rsidRDefault="00D00B60" w:rsidP="00D00B60">
      <w:pPr>
        <w:pStyle w:val="NormalWeb"/>
      </w:pPr>
      <w:r w:rsidRPr="00F417BF">
        <w:t>Here's a list of the top five exercises I suggest for this category:</w:t>
      </w:r>
    </w:p>
    <w:p w:rsidR="00D00B60" w:rsidRPr="00F417BF" w:rsidRDefault="00D00B60" w:rsidP="00D00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1" w:tgtFrame="_blank" w:history="1">
        <w:r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Lunge and band chest press</w:t>
        </w:r>
      </w:hyperlink>
      <w:r w:rsidRPr="00F417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B60" w:rsidRPr="00F417BF" w:rsidRDefault="00D00B60" w:rsidP="00D00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2" w:tgtFrame="_blank" w:history="1">
        <w:r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Break-dancer push-up</w:t>
        </w:r>
      </w:hyperlink>
    </w:p>
    <w:p w:rsidR="00D00B60" w:rsidRPr="00F417BF" w:rsidRDefault="00D00B60" w:rsidP="00D00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Push-back push-up</w:t>
        </w:r>
      </w:hyperlink>
      <w:r w:rsidRPr="00F417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B60" w:rsidRPr="00F417BF" w:rsidRDefault="00D00B60" w:rsidP="00D00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4" w:tgtFrame="_blank" w:history="1">
        <w:r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Box crossover push-up</w:t>
        </w:r>
      </w:hyperlink>
      <w:r w:rsidRPr="00F417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B60" w:rsidRPr="00F417BF" w:rsidRDefault="00D00B60" w:rsidP="00D00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5" w:tgtFrame="_blank" w:history="1">
        <w:r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Uppercut (with dumbbells)</w:t>
        </w:r>
      </w:hyperlink>
    </w:p>
    <w:p w:rsidR="00D00B60" w:rsidRPr="00F417BF" w:rsidRDefault="00D00B60" w:rsidP="00D00B60">
      <w:pPr>
        <w:pStyle w:val="Heading4"/>
        <w:rPr>
          <w:b w:val="0"/>
        </w:rPr>
      </w:pPr>
      <w:r w:rsidRPr="00F417BF">
        <w:rPr>
          <w:b w:val="0"/>
        </w:rPr>
        <w:t xml:space="preserve">Forward Lunge + Chest Press Exercise </w:t>
      </w:r>
      <w:proofErr w:type="gramStart"/>
      <w:r w:rsidRPr="00F417BF">
        <w:rPr>
          <w:b w:val="0"/>
        </w:rPr>
        <w:t>With</w:t>
      </w:r>
      <w:proofErr w:type="gramEnd"/>
      <w:r w:rsidRPr="00F417BF">
        <w:rPr>
          <w:b w:val="0"/>
        </w:rPr>
        <w:t xml:space="preserve"> Resistance Bands</w:t>
      </w:r>
      <w:r w:rsidRPr="00F417BF">
        <w:rPr>
          <w:b w:val="0"/>
        </w:rPr>
        <w:br/>
      </w:r>
      <w:r w:rsidRPr="00F417BF">
        <w:rPr>
          <w:rStyle w:val="exercise-note"/>
          <w:b w:val="0"/>
        </w:rPr>
        <w:t>Watch The Video - 01:16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 xml:space="preserve"> width="420" height="315" 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 xml:space="preserve">="https://www.youtube.com/embed/CW5nbMv4BMs" 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frameborder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 xml:space="preserve">="0" 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allowfullscreen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>&gt;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SECTION</w:t>
      </w:r>
    </w:p>
    <w:p w:rsidR="00D00B60" w:rsidRPr="00F417BF" w:rsidRDefault="00D00B60" w:rsidP="00D00B60">
      <w:pPr>
        <w:pStyle w:val="Heading3"/>
        <w:rPr>
          <w:b w:val="0"/>
          <w:sz w:val="24"/>
          <w:szCs w:val="24"/>
        </w:rPr>
      </w:pPr>
      <w:r w:rsidRPr="00F417BF">
        <w:rPr>
          <w:b w:val="0"/>
          <w:sz w:val="24"/>
          <w:szCs w:val="24"/>
        </w:rPr>
        <w:t xml:space="preserve">Ingredient 2: </w:t>
      </w:r>
      <w:r w:rsidRPr="00F417BF">
        <w:rPr>
          <w:rStyle w:val="extra-condensed-regular"/>
          <w:b w:val="0"/>
          <w:sz w:val="24"/>
          <w:szCs w:val="24"/>
        </w:rPr>
        <w:t>Upper-Body Pulling Exercise</w:t>
      </w:r>
    </w:p>
    <w:p w:rsidR="00D00B60" w:rsidRPr="00F417BF" w:rsidRDefault="00D00B60" w:rsidP="00D00B60">
      <w:pPr>
        <w:pStyle w:val="NormalWeb"/>
      </w:pPr>
      <w:r w:rsidRPr="00F417BF">
        <w:lastRenderedPageBreak/>
        <w:t xml:space="preserve">The purpose of these exercises is to incorporate the muscles of the back, shoulders, biceps, and torso in order to maintain a stable body position. </w:t>
      </w:r>
    </w:p>
    <w:p w:rsidR="00D00B60" w:rsidRPr="00F417BF" w:rsidRDefault="00D00B60" w:rsidP="00D00B60">
      <w:pPr>
        <w:pStyle w:val="NormalWeb"/>
      </w:pPr>
      <w:r w:rsidRPr="00F417BF">
        <w:t>Here's a list of the top five exercises I suggest for this category:</w:t>
      </w:r>
    </w:p>
    <w:p w:rsidR="00D00B60" w:rsidRPr="00F417BF" w:rsidRDefault="00D00B60" w:rsidP="00D00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Wide-grip band row</w:t>
        </w:r>
      </w:hyperlink>
      <w:r w:rsidRPr="00F417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B60" w:rsidRPr="00F417BF" w:rsidRDefault="00D00B60" w:rsidP="00D00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7" w:tgtFrame="_blank" w:history="1">
        <w:r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Band swimmers</w:t>
        </w:r>
      </w:hyperlink>
      <w:r w:rsidRPr="00F417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B60" w:rsidRPr="00F417BF" w:rsidRDefault="00D00B60" w:rsidP="00D00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Alternate-arm band row</w:t>
        </w:r>
      </w:hyperlink>
      <w:r w:rsidRPr="00F417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B60" w:rsidRPr="00F417BF" w:rsidRDefault="00D00B60" w:rsidP="00D00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Suspension row</w:t>
        </w:r>
      </w:hyperlink>
      <w:r w:rsidRPr="00F417BF">
        <w:rPr>
          <w:rFonts w:ascii="Times New Roman" w:hAnsi="Times New Roman" w:cs="Times New Roman"/>
          <w:sz w:val="24"/>
          <w:szCs w:val="24"/>
        </w:rPr>
        <w:t xml:space="preserve"> (low elbow or wide elbow) </w:t>
      </w:r>
    </w:p>
    <w:p w:rsidR="00D00B60" w:rsidRPr="00F417BF" w:rsidRDefault="00D00B60" w:rsidP="00D00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20" w:tgtFrame="_blank" w:history="1">
        <w:r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Suspension Y-pull</w:t>
        </w:r>
      </w:hyperlink>
      <w:r w:rsidRPr="00F417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B60" w:rsidRPr="00F417BF" w:rsidRDefault="00D00B60" w:rsidP="00D00B60">
      <w:pPr>
        <w:pStyle w:val="Heading4"/>
        <w:rPr>
          <w:b w:val="0"/>
        </w:rPr>
      </w:pPr>
      <w:r w:rsidRPr="00F417BF">
        <w:rPr>
          <w:b w:val="0"/>
        </w:rPr>
        <w:t>Suspension Y Lift</w:t>
      </w:r>
      <w:r w:rsidRPr="00F417BF">
        <w:rPr>
          <w:b w:val="0"/>
        </w:rPr>
        <w:br/>
      </w:r>
      <w:r w:rsidRPr="00F417BF">
        <w:rPr>
          <w:rStyle w:val="exercise-note"/>
          <w:b w:val="0"/>
        </w:rPr>
        <w:t xml:space="preserve">Watch </w:t>
      </w:r>
      <w:proofErr w:type="gramStart"/>
      <w:r w:rsidRPr="00F417BF">
        <w:rPr>
          <w:rStyle w:val="exercise-note"/>
          <w:b w:val="0"/>
        </w:rPr>
        <w:t>The</w:t>
      </w:r>
      <w:proofErr w:type="gramEnd"/>
      <w:r w:rsidRPr="00F417BF">
        <w:rPr>
          <w:rStyle w:val="exercise-note"/>
          <w:b w:val="0"/>
        </w:rPr>
        <w:t xml:space="preserve"> Video - 00:11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 xml:space="preserve"> width="560" height="315" 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 xml:space="preserve">="https://www.youtube.com/embed/mLXVYGIV_p0" 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frameborder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 xml:space="preserve">="0" 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allowfullscreen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>&gt;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SECTION</w:t>
      </w:r>
    </w:p>
    <w:p w:rsidR="00D00B60" w:rsidRPr="00F417BF" w:rsidRDefault="00D00B60" w:rsidP="00D00B60">
      <w:pPr>
        <w:pStyle w:val="Heading3"/>
        <w:rPr>
          <w:b w:val="0"/>
          <w:sz w:val="24"/>
          <w:szCs w:val="24"/>
        </w:rPr>
      </w:pPr>
      <w:r w:rsidRPr="00F417BF">
        <w:rPr>
          <w:b w:val="0"/>
          <w:sz w:val="24"/>
          <w:szCs w:val="24"/>
        </w:rPr>
        <w:t xml:space="preserve">Ingredient 3: </w:t>
      </w:r>
      <w:r w:rsidRPr="00F417BF">
        <w:rPr>
          <w:rStyle w:val="extra-condensed-regular"/>
          <w:b w:val="0"/>
          <w:sz w:val="24"/>
          <w:szCs w:val="24"/>
        </w:rPr>
        <w:t>Lower Body Exercise</w:t>
      </w:r>
    </w:p>
    <w:p w:rsidR="00D00B60" w:rsidRPr="00F417BF" w:rsidRDefault="00D00B60" w:rsidP="00D00B60">
      <w:pPr>
        <w:pStyle w:val="NormalWeb"/>
      </w:pPr>
      <w:r w:rsidRPr="00F417BF">
        <w:t xml:space="preserve">You can choose either a leg-oriented or hip-oriented lower-body exercise to fill this category. The purpose of these exercises is to incorporate the muscles of the legs, </w:t>
      </w:r>
      <w:proofErr w:type="spellStart"/>
      <w:r w:rsidRPr="00F417BF">
        <w:t>glutes</w:t>
      </w:r>
      <w:proofErr w:type="spellEnd"/>
      <w:r w:rsidRPr="00F417BF">
        <w:t xml:space="preserve">, and torso in order to maintain a stable body position. </w:t>
      </w:r>
    </w:p>
    <w:p w:rsidR="00D00B60" w:rsidRPr="00F417BF" w:rsidRDefault="00D00B60" w:rsidP="00D00B60">
      <w:pPr>
        <w:pStyle w:val="NormalWeb"/>
      </w:pPr>
      <w:r w:rsidRPr="00F417BF">
        <w:t>Here's a list of the top five exercises I suggest for this category:</w:t>
      </w:r>
    </w:p>
    <w:p w:rsidR="00D00B60" w:rsidRPr="00F417BF" w:rsidRDefault="00D00B60" w:rsidP="00D00B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Front</w:t>
        </w:r>
      </w:hyperlink>
      <w:r w:rsidRPr="00F417BF">
        <w:rPr>
          <w:rFonts w:ascii="Times New Roman" w:hAnsi="Times New Roman" w:cs="Times New Roman"/>
          <w:sz w:val="24"/>
          <w:szCs w:val="24"/>
        </w:rPr>
        <w:t xml:space="preserve"> or </w:t>
      </w:r>
      <w:hyperlink r:id="rId22" w:history="1">
        <w:r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back squat</w:t>
        </w:r>
      </w:hyperlink>
      <w:r w:rsidRPr="00F417BF">
        <w:rPr>
          <w:rFonts w:ascii="Times New Roman" w:hAnsi="Times New Roman" w:cs="Times New Roman"/>
          <w:sz w:val="24"/>
          <w:szCs w:val="24"/>
        </w:rPr>
        <w:t xml:space="preserve"> (with barbell)</w:t>
      </w:r>
    </w:p>
    <w:p w:rsidR="00D00B60" w:rsidRPr="00F417BF" w:rsidRDefault="00D00B60" w:rsidP="00D00B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Swing</w:t>
        </w:r>
      </w:hyperlink>
      <w:r w:rsidRPr="00F417BF">
        <w:rPr>
          <w:rFonts w:ascii="Times New Roman" w:hAnsi="Times New Roman" w:cs="Times New Roman"/>
          <w:sz w:val="24"/>
          <w:szCs w:val="24"/>
        </w:rPr>
        <w:t xml:space="preserve"> (with kettlebell or dumbbell)</w:t>
      </w:r>
    </w:p>
    <w:p w:rsidR="00D00B60" w:rsidRPr="00F417BF" w:rsidRDefault="00D00B60" w:rsidP="00D00B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 xml:space="preserve">Lateral lunge </w:t>
        </w:r>
      </w:hyperlink>
    </w:p>
    <w:p w:rsidR="00D00B60" w:rsidRPr="00F417BF" w:rsidRDefault="00D00B60" w:rsidP="00D00B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25" w:tgtFrame="_blank" w:history="1">
        <w:r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Frog jump</w:t>
        </w:r>
      </w:hyperlink>
      <w:r w:rsidRPr="00F417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B60" w:rsidRPr="00F417BF" w:rsidRDefault="00D00B60" w:rsidP="00D00B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F417B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Alternate-leg step-up</w:t>
        </w:r>
      </w:hyperlink>
      <w:r w:rsidRPr="00F417BF">
        <w:rPr>
          <w:rFonts w:ascii="Times New Roman" w:hAnsi="Times New Roman" w:cs="Times New Roman"/>
          <w:sz w:val="24"/>
          <w:szCs w:val="24"/>
        </w:rPr>
        <w:t xml:space="preserve"> (with dumbbell)</w:t>
      </w:r>
    </w:p>
    <w:p w:rsidR="00D00B60" w:rsidRPr="00F417BF" w:rsidRDefault="00D00B60" w:rsidP="00D00B60">
      <w:pPr>
        <w:pStyle w:val="Heading4"/>
        <w:rPr>
          <w:b w:val="0"/>
        </w:rPr>
      </w:pPr>
      <w:r w:rsidRPr="00F417BF">
        <w:rPr>
          <w:b w:val="0"/>
        </w:rPr>
        <w:t>Push Up with Frog Jump</w:t>
      </w:r>
      <w:r w:rsidRPr="00F417BF">
        <w:rPr>
          <w:b w:val="0"/>
        </w:rPr>
        <w:br/>
      </w:r>
      <w:r w:rsidRPr="00F417BF">
        <w:rPr>
          <w:rStyle w:val="exercise-note"/>
          <w:b w:val="0"/>
        </w:rPr>
        <w:t xml:space="preserve">Watch </w:t>
      </w:r>
      <w:proofErr w:type="gramStart"/>
      <w:r w:rsidRPr="00F417BF">
        <w:rPr>
          <w:rStyle w:val="exercise-note"/>
          <w:b w:val="0"/>
        </w:rPr>
        <w:t>The</w:t>
      </w:r>
      <w:proofErr w:type="gramEnd"/>
      <w:r w:rsidRPr="00F417BF">
        <w:rPr>
          <w:rStyle w:val="exercise-note"/>
          <w:b w:val="0"/>
        </w:rPr>
        <w:t xml:space="preserve"> Video - 00:10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 xml:space="preserve"> width="420" height="315" 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 xml:space="preserve">="https://www.youtube.com/embed/2EaDGI2nFcM" 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frameborder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 xml:space="preserve">="0" 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allowfullscreen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F417BF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F417BF">
        <w:rPr>
          <w:rFonts w:ascii="Times New Roman" w:hAnsi="Times New Roman" w:cs="Times New Roman"/>
          <w:sz w:val="24"/>
          <w:szCs w:val="24"/>
        </w:rPr>
        <w:t>&gt;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 xml:space="preserve">SECTION </w:t>
      </w:r>
    </w:p>
    <w:p w:rsidR="004828E8" w:rsidRPr="00F417BF" w:rsidRDefault="004828E8" w:rsidP="004828E8">
      <w:pPr>
        <w:pStyle w:val="Heading3"/>
        <w:rPr>
          <w:b w:val="0"/>
          <w:sz w:val="24"/>
          <w:szCs w:val="24"/>
        </w:rPr>
      </w:pPr>
      <w:r w:rsidRPr="00F417BF">
        <w:rPr>
          <w:b w:val="0"/>
          <w:sz w:val="24"/>
          <w:szCs w:val="24"/>
        </w:rPr>
        <w:t xml:space="preserve">Ingredient 5: </w:t>
      </w:r>
      <w:r w:rsidRPr="00F417BF">
        <w:rPr>
          <w:rStyle w:val="extra-condensed-regular"/>
          <w:b w:val="0"/>
          <w:sz w:val="24"/>
          <w:szCs w:val="24"/>
        </w:rPr>
        <w:t>Cardio Exercise</w:t>
      </w:r>
    </w:p>
    <w:p w:rsidR="004828E8" w:rsidRPr="00F417BF" w:rsidRDefault="004828E8" w:rsidP="004828E8">
      <w:pPr>
        <w:pStyle w:val="NormalWeb"/>
      </w:pPr>
      <w:r w:rsidRPr="00F417BF">
        <w:t>Although I don't recommend using these exercises as long-duration, steady-state cardio in the workout programs provided in my book, they are added in short duration within Fat-Loss Five circuits to boost their effectiveness.</w:t>
      </w:r>
    </w:p>
    <w:p w:rsidR="004828E8" w:rsidRPr="00F417BF" w:rsidRDefault="004828E8" w:rsidP="004828E8">
      <w:pPr>
        <w:pStyle w:val="NormalWeb"/>
      </w:pPr>
      <w:r w:rsidRPr="00F417BF">
        <w:t>They are kept to short 1-2-minute intervals, which drastically reduces the impact on your joints that they create when performed for extended lengths of time.</w:t>
      </w:r>
    </w:p>
    <w:p w:rsidR="004828E8" w:rsidRPr="00F417BF" w:rsidRDefault="004828E8" w:rsidP="004828E8">
      <w:pPr>
        <w:pStyle w:val="NormalWeb"/>
      </w:pPr>
      <w:r w:rsidRPr="00F417BF">
        <w:lastRenderedPageBreak/>
        <w:t xml:space="preserve">The cardio options for the Fat-Loss Five include shadowboxing or kickboxing, rope jumping, running, stationary bike (an </w:t>
      </w:r>
      <w:proofErr w:type="spellStart"/>
      <w:r w:rsidRPr="00F417BF">
        <w:t>Airdyne</w:t>
      </w:r>
      <w:proofErr w:type="spellEnd"/>
      <w:r w:rsidRPr="00F417BF">
        <w:t xml:space="preserve"> bike is preferred), rower, reaction ball, elliptical trainer, and </w:t>
      </w:r>
      <w:proofErr w:type="spellStart"/>
      <w:r w:rsidRPr="00F417BF">
        <w:t>VersaClimber</w:t>
      </w:r>
      <w:proofErr w:type="spellEnd"/>
      <w:r w:rsidRPr="00F417BF">
        <w:t>.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 xml:space="preserve">ASIDE </w:t>
      </w:r>
    </w:p>
    <w:p w:rsidR="00D00B60" w:rsidRPr="00F417BF" w:rsidRDefault="00D00B60" w:rsidP="00F417BF">
      <w:pPr>
        <w:ind w:left="720"/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SECTION</w:t>
      </w:r>
    </w:p>
    <w:p w:rsidR="00D00B60" w:rsidRPr="00F417BF" w:rsidRDefault="00D00B60" w:rsidP="00F417BF">
      <w:pPr>
        <w:ind w:left="720"/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FIGURE</w:t>
      </w:r>
    </w:p>
    <w:p w:rsidR="00D00B60" w:rsidRPr="00F417BF" w:rsidRDefault="00D00B60" w:rsidP="00F417BF">
      <w:pPr>
        <w:ind w:left="720"/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Image map</w:t>
      </w:r>
    </w:p>
    <w:p w:rsidR="00305492" w:rsidRPr="00F417BF" w:rsidRDefault="00525B2F" w:rsidP="00F417BF">
      <w:pPr>
        <w:pStyle w:val="Heading3"/>
        <w:ind w:firstLine="720"/>
        <w:rPr>
          <w:b w:val="0"/>
          <w:sz w:val="24"/>
          <w:szCs w:val="24"/>
        </w:rPr>
      </w:pPr>
      <w:hyperlink r:id="rId27" w:history="1">
        <w:r w:rsidRPr="00F417BF">
          <w:rPr>
            <w:rStyle w:val="Hyperlink"/>
            <w:b w:val="0"/>
            <w:sz w:val="24"/>
            <w:szCs w:val="24"/>
            <w:u w:val="none"/>
          </w:rPr>
          <w:t>Gym Hacks You Need To Know</w:t>
        </w:r>
      </w:hyperlink>
      <w:r w:rsidRPr="00F417BF">
        <w:rPr>
          <w:b w:val="0"/>
          <w:sz w:val="24"/>
          <w:szCs w:val="24"/>
        </w:rPr>
        <w:t xml:space="preserve"> </w:t>
      </w:r>
    </w:p>
    <w:p w:rsidR="00D00B60" w:rsidRPr="00F417BF" w:rsidRDefault="00D00B60" w:rsidP="00F417BF">
      <w:pPr>
        <w:ind w:left="720"/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Think outside the box, and your reward will be a better, more efficient workout. Use these 'hacks' to your advantage to become the envy of the weight room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</w:p>
    <w:p w:rsidR="00D00B60" w:rsidRPr="00F417BF" w:rsidRDefault="00D00B60" w:rsidP="00F417BF">
      <w:pPr>
        <w:ind w:left="720"/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SECTION</w:t>
      </w:r>
    </w:p>
    <w:p w:rsidR="00D00B60" w:rsidRPr="00F417BF" w:rsidRDefault="00D00B60" w:rsidP="00F417BF">
      <w:pPr>
        <w:ind w:left="720"/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FIGURE</w:t>
      </w:r>
    </w:p>
    <w:p w:rsidR="00D00B60" w:rsidRPr="00F417BF" w:rsidRDefault="00D00B60" w:rsidP="00F417BF">
      <w:pPr>
        <w:ind w:left="720"/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Image map</w:t>
      </w:r>
    </w:p>
    <w:p w:rsidR="00D00B60" w:rsidRPr="00F417BF" w:rsidRDefault="00D00B60" w:rsidP="00F417BF">
      <w:pPr>
        <w:pStyle w:val="Heading3"/>
        <w:ind w:firstLine="720"/>
        <w:rPr>
          <w:b w:val="0"/>
          <w:sz w:val="24"/>
          <w:szCs w:val="24"/>
        </w:rPr>
      </w:pPr>
      <w:hyperlink r:id="rId28" w:history="1">
        <w:r w:rsidRPr="00F417BF">
          <w:rPr>
            <w:rStyle w:val="Hyperlink"/>
            <w:b w:val="0"/>
            <w:i/>
            <w:iCs/>
            <w:sz w:val="24"/>
            <w:szCs w:val="24"/>
            <w:u w:val="none"/>
          </w:rPr>
          <w:t xml:space="preserve">Smart Dumbbell Lifting: </w:t>
        </w:r>
        <w:proofErr w:type="spellStart"/>
        <w:r w:rsidRPr="00F417BF">
          <w:rPr>
            <w:rStyle w:val="Hyperlink"/>
            <w:b w:val="0"/>
            <w:i/>
            <w:iCs/>
            <w:sz w:val="24"/>
            <w:szCs w:val="24"/>
            <w:u w:val="none"/>
          </w:rPr>
          <w:t>Iso</w:t>
        </w:r>
        <w:proofErr w:type="spellEnd"/>
        <w:r w:rsidRPr="00F417BF">
          <w:rPr>
            <w:rStyle w:val="Hyperlink"/>
            <w:b w:val="0"/>
            <w:i/>
            <w:iCs/>
            <w:sz w:val="24"/>
            <w:szCs w:val="24"/>
            <w:u w:val="none"/>
          </w:rPr>
          <w:t>-Dynamic Training</w:t>
        </w:r>
      </w:hyperlink>
    </w:p>
    <w:p w:rsidR="00D00B60" w:rsidRPr="00F417BF" w:rsidRDefault="00D00B60" w:rsidP="00F417BF">
      <w:pPr>
        <w:ind w:left="720"/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Isometric training can be difficult and tedious, but you can reap its benefits with this overload technique. Pick up two dumbbells and start moving one of them!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</w:p>
    <w:p w:rsidR="00D00B60" w:rsidRPr="00F417BF" w:rsidRDefault="00D00B60" w:rsidP="00525B2F">
      <w:pPr>
        <w:ind w:left="720"/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SECTION</w:t>
      </w:r>
    </w:p>
    <w:p w:rsidR="00D00B60" w:rsidRDefault="00D00B60" w:rsidP="00525B2F">
      <w:pPr>
        <w:ind w:left="720"/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FIGURE</w:t>
      </w:r>
    </w:p>
    <w:p w:rsidR="00525B2F" w:rsidRPr="00F417BF" w:rsidRDefault="00525B2F" w:rsidP="00525B2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map</w:t>
      </w:r>
    </w:p>
    <w:p w:rsidR="00F417BF" w:rsidRPr="00525B2F" w:rsidRDefault="00F417BF" w:rsidP="00525B2F">
      <w:pPr>
        <w:pStyle w:val="Heading3"/>
        <w:ind w:firstLine="720"/>
      </w:pPr>
      <w:r w:rsidRPr="00525B2F">
        <w:t xml:space="preserve">7 Creative Hacks </w:t>
      </w:r>
      <w:proofErr w:type="gramStart"/>
      <w:r w:rsidRPr="00525B2F">
        <w:t>To</w:t>
      </w:r>
      <w:proofErr w:type="gramEnd"/>
      <w:r w:rsidRPr="00525B2F">
        <w:t xml:space="preserve"> Improve Classic Exercises </w:t>
      </w: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</w:p>
    <w:p w:rsidR="00D00B60" w:rsidRPr="00F417BF" w:rsidRDefault="00D00B60" w:rsidP="00D00B60">
      <w:pPr>
        <w:rPr>
          <w:rFonts w:ascii="Times New Roman" w:hAnsi="Times New Roman" w:cs="Times New Roman"/>
          <w:sz w:val="24"/>
          <w:szCs w:val="24"/>
        </w:rPr>
      </w:pPr>
    </w:p>
    <w:p w:rsidR="00D00B60" w:rsidRPr="00F417BF" w:rsidRDefault="00D00B60" w:rsidP="00525B2F">
      <w:pPr>
        <w:ind w:left="720"/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SECTION</w:t>
      </w:r>
    </w:p>
    <w:p w:rsidR="00D00B60" w:rsidRPr="00F417BF" w:rsidRDefault="00D00B60" w:rsidP="00525B2F">
      <w:pPr>
        <w:ind w:left="720"/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FIGURE</w:t>
      </w:r>
    </w:p>
    <w:p w:rsidR="00D00B60" w:rsidRPr="00F417BF" w:rsidRDefault="00D00B60" w:rsidP="00525B2F">
      <w:pPr>
        <w:ind w:left="720"/>
        <w:rPr>
          <w:rFonts w:ascii="Times New Roman" w:hAnsi="Times New Roman" w:cs="Times New Roman"/>
          <w:sz w:val="24"/>
          <w:szCs w:val="24"/>
        </w:rPr>
      </w:pPr>
      <w:r w:rsidRPr="00F417BF">
        <w:rPr>
          <w:rFonts w:ascii="Times New Roman" w:hAnsi="Times New Roman" w:cs="Times New Roman"/>
          <w:sz w:val="24"/>
          <w:szCs w:val="24"/>
        </w:rPr>
        <w:t>Image map</w:t>
      </w:r>
    </w:p>
    <w:p w:rsidR="00D00B60" w:rsidRPr="00F417BF" w:rsidRDefault="00D00B60" w:rsidP="00525B2F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417BF">
        <w:rPr>
          <w:rFonts w:ascii="Times New Roman" w:hAnsi="Times New Roman" w:cs="Times New Roman"/>
          <w:sz w:val="24"/>
          <w:szCs w:val="24"/>
        </w:rPr>
        <w:t>TITLE</w:t>
      </w:r>
    </w:p>
    <w:p w:rsidR="009E2F48" w:rsidRPr="00F417BF" w:rsidRDefault="00525B2F">
      <w:pPr>
        <w:rPr>
          <w:rFonts w:ascii="Times New Roman" w:hAnsi="Times New Roman" w:cs="Times New Roman"/>
          <w:sz w:val="24"/>
          <w:szCs w:val="24"/>
        </w:rPr>
      </w:pPr>
    </w:p>
    <w:sectPr w:rsidR="009E2F48" w:rsidRPr="00F41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7217D"/>
    <w:multiLevelType w:val="multilevel"/>
    <w:tmpl w:val="FD484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9E16A9"/>
    <w:multiLevelType w:val="multilevel"/>
    <w:tmpl w:val="F144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F81CA1"/>
    <w:multiLevelType w:val="multilevel"/>
    <w:tmpl w:val="2AF08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536BD6"/>
    <w:multiLevelType w:val="multilevel"/>
    <w:tmpl w:val="79ECA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60"/>
    <w:rsid w:val="004828E8"/>
    <w:rsid w:val="00525B2F"/>
    <w:rsid w:val="005D5F79"/>
    <w:rsid w:val="007865F2"/>
    <w:rsid w:val="00D00B60"/>
    <w:rsid w:val="00F4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778B4-6294-4EBC-B7A3-2C5F989E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0B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D00B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B6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0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00B60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D00B60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customStyle="1" w:styleId="extra-condensed-regular">
    <w:name w:val="extra-condensed-regular"/>
    <w:basedOn w:val="DefaultParagraphFont"/>
    <w:rsid w:val="00D00B60"/>
  </w:style>
  <w:style w:type="character" w:customStyle="1" w:styleId="exercise-note">
    <w:name w:val="exercise-note"/>
    <w:basedOn w:val="DefaultParagraphFont"/>
    <w:rsid w:val="00D00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cktumminello.com/" TargetMode="External"/><Relationship Id="rId13" Type="http://schemas.openxmlformats.org/officeDocument/2006/relationships/hyperlink" Target="javascript:pop('pushups')" TargetMode="External"/><Relationship Id="rId18" Type="http://schemas.openxmlformats.org/officeDocument/2006/relationships/hyperlink" Target="javascript:pop('one-arm-dumbbell-row')" TargetMode="External"/><Relationship Id="rId26" Type="http://schemas.openxmlformats.org/officeDocument/2006/relationships/hyperlink" Target="javascript:pop('dumbbell-step-ups')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pop('front-barbell-squat')" TargetMode="External"/><Relationship Id="rId7" Type="http://schemas.openxmlformats.org/officeDocument/2006/relationships/hyperlink" Target="https://www.facebook.com/nicktumminello?ref=profile" TargetMode="External"/><Relationship Id="rId12" Type="http://schemas.openxmlformats.org/officeDocument/2006/relationships/hyperlink" Target="https://www.youtube.com/watch?v=TmcWvlQdQbE" TargetMode="External"/><Relationship Id="rId17" Type="http://schemas.openxmlformats.org/officeDocument/2006/relationships/hyperlink" Target="https://www.youtube.com/watch?v=vaqArj6M9zo" TargetMode="External"/><Relationship Id="rId25" Type="http://schemas.openxmlformats.org/officeDocument/2006/relationships/hyperlink" Target="https://www.youtube.com/watch?v=2EaDGI2nFcM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pop('upright-row-with-bands')" TargetMode="External"/><Relationship Id="rId20" Type="http://schemas.openxmlformats.org/officeDocument/2006/relationships/hyperlink" Target="https://www.youtube.com/watch?v=mLXVYGIV_p0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witter.com/CoachNickT" TargetMode="External"/><Relationship Id="rId11" Type="http://schemas.openxmlformats.org/officeDocument/2006/relationships/hyperlink" Target="https://www.youtube.com/watch?v=CW5nbMv4BMs" TargetMode="External"/><Relationship Id="rId24" Type="http://schemas.openxmlformats.org/officeDocument/2006/relationships/hyperlink" Target="javascript:pop('barbell-side-split-squat')" TargetMode="External"/><Relationship Id="rId5" Type="http://schemas.openxmlformats.org/officeDocument/2006/relationships/hyperlink" Target="https://www.youtube.com/user/PerformanceU" TargetMode="External"/><Relationship Id="rId15" Type="http://schemas.openxmlformats.org/officeDocument/2006/relationships/hyperlink" Target="https://www.youtube.com/watch?v=T0eXGAYl6xg" TargetMode="External"/><Relationship Id="rId23" Type="http://schemas.openxmlformats.org/officeDocument/2006/relationships/hyperlink" Target="javascript:pop('one-arm-kettlebell-swings')" TargetMode="External"/><Relationship Id="rId28" Type="http://schemas.openxmlformats.org/officeDocument/2006/relationships/hyperlink" Target="http://www.bodybuilding.com/fun/smart-dumbbell-lifting-iso-dynamic-training.html" TargetMode="External"/><Relationship Id="rId10" Type="http://schemas.openxmlformats.org/officeDocument/2006/relationships/hyperlink" Target="http://www.amazon.com/exec/obidos/ASIN/1450432077/bodybuildingco05" TargetMode="External"/><Relationship Id="rId19" Type="http://schemas.openxmlformats.org/officeDocument/2006/relationships/hyperlink" Target="javascript:pop('suspended-row'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umankinetics.com/products/all-products/strength-training-for-fat-loss-7475058" TargetMode="External"/><Relationship Id="rId14" Type="http://schemas.openxmlformats.org/officeDocument/2006/relationships/hyperlink" Target="https://www.youtube.com/watch?v=eumuXqVcYvE" TargetMode="External"/><Relationship Id="rId22" Type="http://schemas.openxmlformats.org/officeDocument/2006/relationships/hyperlink" Target="javascript:pop('barbell-squat')" TargetMode="External"/><Relationship Id="rId27" Type="http://schemas.openxmlformats.org/officeDocument/2006/relationships/hyperlink" Target="http://www.bodybuilding.com/fun/7-gym-hacks-you-need-to-know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1C9D4CE8.dotm</Template>
  <TotalTime>46</TotalTime>
  <Pages>4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De Oliveira</dc:creator>
  <cp:keywords/>
  <dc:description/>
  <cp:lastModifiedBy>Wagner De Oliveira</cp:lastModifiedBy>
  <cp:revision>1</cp:revision>
  <dcterms:created xsi:type="dcterms:W3CDTF">2014-11-12T11:57:00Z</dcterms:created>
  <dcterms:modified xsi:type="dcterms:W3CDTF">2014-11-12T12:54:00Z</dcterms:modified>
</cp:coreProperties>
</file>