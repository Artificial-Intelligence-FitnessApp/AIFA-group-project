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48" w:rsidRDefault="006C4CBA">
      <w:bookmarkStart w:id="0" w:name="_GoBack"/>
      <w:bookmarkEnd w:id="0"/>
    </w:p>
    <w:sectPr w:rsidR="009E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98"/>
    <w:rsid w:val="005D5F79"/>
    <w:rsid w:val="006C4CBA"/>
    <w:rsid w:val="007865F2"/>
    <w:rsid w:val="00E4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BA157-CF65-4D5E-8929-5F0FDDEA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C3FF9613.dotm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De Oliveira</dc:creator>
  <cp:keywords/>
  <dc:description/>
  <cp:lastModifiedBy>Wagner De Oliveira</cp:lastModifiedBy>
  <cp:revision>2</cp:revision>
  <dcterms:created xsi:type="dcterms:W3CDTF">2014-11-03T12:32:00Z</dcterms:created>
  <dcterms:modified xsi:type="dcterms:W3CDTF">2014-11-03T12:32:00Z</dcterms:modified>
</cp:coreProperties>
</file>