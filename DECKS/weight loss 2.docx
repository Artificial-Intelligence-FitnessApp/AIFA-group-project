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81" w:rsidRPr="00A95681" w:rsidRDefault="00A95681" w:rsidP="00A95681">
      <w:pPr>
        <w:pStyle w:val="Heading1"/>
      </w:pPr>
    </w:p>
    <w:p w:rsidR="00A95681" w:rsidRPr="00A95681" w:rsidRDefault="00A95681" w:rsidP="00A95681">
      <w:pPr>
        <w:rPr>
          <w:b/>
          <w:sz w:val="40"/>
          <w:szCs w:val="40"/>
        </w:rPr>
      </w:pPr>
      <w:proofErr w:type="spellStart"/>
      <w:r w:rsidRPr="00A95681">
        <w:rPr>
          <w:b/>
          <w:sz w:val="40"/>
          <w:szCs w:val="40"/>
        </w:rPr>
        <w:t>Div</w:t>
      </w:r>
      <w:proofErr w:type="spellEnd"/>
      <w:r w:rsidRPr="00A95681">
        <w:rPr>
          <w:b/>
          <w:sz w:val="40"/>
          <w:szCs w:val="40"/>
        </w:rPr>
        <w:t xml:space="preserve"> content wrapper</w:t>
      </w:r>
    </w:p>
    <w:p w:rsidR="00A95681" w:rsidRDefault="00A95681" w:rsidP="005B4169">
      <w:pPr>
        <w:pStyle w:val="Heading1"/>
      </w:pPr>
    </w:p>
    <w:p w:rsidR="005B4169" w:rsidRPr="00376465" w:rsidRDefault="005B4169" w:rsidP="005B4169">
      <w:pPr>
        <w:pStyle w:val="Heading1"/>
      </w:pPr>
      <w:r w:rsidRPr="00376465">
        <w:t xml:space="preserve">AIFA – Fitness Artificial Intelligence </w:t>
      </w:r>
    </w:p>
    <w:p w:rsidR="005B4169" w:rsidRPr="00376465" w:rsidRDefault="005B4169" w:rsidP="005B4169">
      <w:pPr>
        <w:rPr>
          <w:rFonts w:ascii="Times New Roman" w:hAnsi="Times New Roman" w:cs="Times New Roman"/>
          <w:sz w:val="24"/>
          <w:szCs w:val="24"/>
        </w:rPr>
      </w:pPr>
      <w:r w:rsidRPr="00376465">
        <w:rPr>
          <w:rFonts w:ascii="Times New Roman" w:hAnsi="Times New Roman" w:cs="Times New Roman"/>
          <w:sz w:val="24"/>
          <w:szCs w:val="24"/>
        </w:rPr>
        <w:t>LOGO</w:t>
      </w:r>
    </w:p>
    <w:p w:rsidR="005B4169" w:rsidRPr="00376465" w:rsidRDefault="005B4169" w:rsidP="005B4169">
      <w:pPr>
        <w:rPr>
          <w:rFonts w:ascii="Times New Roman" w:hAnsi="Times New Roman" w:cs="Times New Roman"/>
          <w:sz w:val="24"/>
          <w:szCs w:val="24"/>
        </w:rPr>
      </w:pPr>
    </w:p>
    <w:p w:rsidR="005B4169" w:rsidRPr="00463743" w:rsidRDefault="005B4169" w:rsidP="005B4169">
      <w:pPr>
        <w:rPr>
          <w:rFonts w:ascii="Times New Roman" w:hAnsi="Times New Roman" w:cs="Times New Roman"/>
          <w:b/>
          <w:sz w:val="24"/>
          <w:szCs w:val="24"/>
        </w:rPr>
      </w:pPr>
      <w:r w:rsidRPr="00463743">
        <w:rPr>
          <w:rFonts w:ascii="Times New Roman" w:hAnsi="Times New Roman" w:cs="Times New Roman"/>
          <w:b/>
          <w:sz w:val="24"/>
          <w:szCs w:val="24"/>
        </w:rPr>
        <w:t xml:space="preserve">Navigation </w:t>
      </w:r>
    </w:p>
    <w:p w:rsidR="005B4169" w:rsidRDefault="005B4169" w:rsidP="005B4169">
      <w:pPr>
        <w:rPr>
          <w:rFonts w:ascii="Times New Roman" w:hAnsi="Times New Roman" w:cs="Times New Roman"/>
          <w:b/>
          <w:sz w:val="24"/>
          <w:szCs w:val="24"/>
        </w:rPr>
      </w:pPr>
      <w:r w:rsidRPr="00463743">
        <w:rPr>
          <w:rFonts w:ascii="Times New Roman" w:hAnsi="Times New Roman" w:cs="Times New Roman"/>
          <w:b/>
          <w:sz w:val="24"/>
          <w:szCs w:val="24"/>
        </w:rPr>
        <w:t>Main Section</w:t>
      </w:r>
    </w:p>
    <w:p w:rsidR="005B4169" w:rsidRDefault="005B4169" w:rsidP="00384F9A">
      <w:pPr>
        <w:pStyle w:val="Heading1"/>
        <w:ind w:left="720"/>
      </w:pPr>
      <w:r>
        <w:t>Gain Mass Tips</w:t>
      </w:r>
    </w:p>
    <w:p w:rsidR="001232AC" w:rsidRDefault="001232AC" w:rsidP="00384F9A">
      <w:pPr>
        <w:ind w:left="720"/>
        <w:rPr>
          <w:b/>
        </w:rPr>
      </w:pPr>
    </w:p>
    <w:p w:rsidR="005B4169" w:rsidRDefault="0067330F" w:rsidP="00384F9A">
      <w:pPr>
        <w:ind w:left="720"/>
      </w:pPr>
      <w:r w:rsidRPr="0067330F">
        <w:rPr>
          <w:b/>
        </w:rPr>
        <w:t>ARTICLE</w:t>
      </w:r>
    </w:p>
    <w:p w:rsidR="005B4169" w:rsidRDefault="005B4169" w:rsidP="00384F9A">
      <w:pPr>
        <w:pStyle w:val="Heading3"/>
        <w:ind w:left="720"/>
      </w:pPr>
      <w:r>
        <w:t>Pack 10</w:t>
      </w:r>
    </w:p>
    <w:p w:rsidR="001232AC" w:rsidRDefault="005B4169" w:rsidP="00384F9A">
      <w:pPr>
        <w:ind w:left="720"/>
      </w:pPr>
      <w:r>
        <w:t>Maybe you've had sand kicked in your face. Maybe you've lost one too many attainable women to beefier guys. Or maybe you've read so much about weight loss that actually admitting you want to gain weight is a societal taboo. Whatever the reason, you want to bulk up. Now.</w:t>
      </w:r>
      <w:r>
        <w:br/>
      </w:r>
      <w:r>
        <w:br/>
        <w:t xml:space="preserve">But forget about your alleged high-revving metabolism, says Doug </w:t>
      </w:r>
      <w:proofErr w:type="spellStart"/>
      <w:r>
        <w:t>Kalman</w:t>
      </w:r>
      <w:proofErr w:type="spellEnd"/>
      <w:r>
        <w:t>, R.D., director of nutrition at Miami Research Associates. "Most lean men who can't gain muscle weight are simply eating and exercising the wrong way," he says.</w:t>
      </w:r>
    </w:p>
    <w:p w:rsidR="005B4169" w:rsidRDefault="005B4169" w:rsidP="00384F9A">
      <w:pPr>
        <w:ind w:left="720"/>
      </w:pPr>
      <w:r>
        <w:br/>
      </w:r>
      <w:r w:rsidRPr="005B4169">
        <w:rPr>
          <w:rStyle w:val="Heading3Char"/>
        </w:rPr>
        <w:t>Here's your fix: Follow these 10 principles to pack on as much as a pound of muscle each week.</w:t>
      </w:r>
      <w:r>
        <w:br/>
      </w:r>
      <w:r>
        <w:br/>
      </w:r>
      <w:r>
        <w:rPr>
          <w:rStyle w:val="Strong"/>
        </w:rPr>
        <w:t>1. Maximize muscle building.</w:t>
      </w:r>
      <w:r>
        <w:t xml:space="preserve"> The more protein your body stores</w:t>
      </w:r>
      <w:r>
        <w:rPr>
          <w:rFonts w:ascii="Arial" w:hAnsi="Arial" w:cs="Arial"/>
        </w:rPr>
        <w:t>—i</w:t>
      </w:r>
      <w:r>
        <w:t>n a process called protein synthesis</w:t>
      </w:r>
      <w:r>
        <w:rPr>
          <w:rFonts w:ascii="Arial" w:hAnsi="Arial" w:cs="Arial"/>
        </w:rPr>
        <w:t>—</w:t>
      </w:r>
      <w:r>
        <w:t>the larger your muscles grow. But your body is constantly draining its protein reserves for other uses</w:t>
      </w:r>
      <w:r>
        <w:rPr>
          <w:rFonts w:ascii="Arial" w:hAnsi="Arial" w:cs="Arial"/>
        </w:rPr>
        <w:t>—</w:t>
      </w:r>
      <w:r>
        <w:t>making hormones, for instance. The result is less protein available for muscle building. To counteract that, you need to "build and store new proteins faster than your body breaks down old proteins," says Michael Houston, Ph.D., a professor of nutrition at Virginia Tech University.</w:t>
      </w:r>
      <w:r>
        <w:br/>
      </w:r>
      <w:r>
        <w:br/>
      </w:r>
      <w:r>
        <w:rPr>
          <w:rStyle w:val="Strong"/>
        </w:rPr>
        <w:t>2. Eat meat.</w:t>
      </w:r>
      <w:r>
        <w:t xml:space="preserve"> Shoot for about 1 gram of protein per pound of body weight, which is roughly the maximum amount your body can use in a day, according to a landmark study in the </w:t>
      </w:r>
      <w:r>
        <w:rPr>
          <w:rStyle w:val="Emphasis"/>
        </w:rPr>
        <w:t>Journal of Applied Physiology</w:t>
      </w:r>
      <w:r>
        <w:t>. (For example, a 160-pound man should consume 160 grams of protein a day</w:t>
      </w:r>
      <w:r>
        <w:rPr>
          <w:rFonts w:ascii="Arial" w:hAnsi="Arial" w:cs="Arial"/>
        </w:rPr>
        <w:t>—</w:t>
      </w:r>
      <w:r>
        <w:t>the amount he'd get from an 8-ounce chicken breast, 1 cup of cottage cheese, a roast-beef sandwich, two eggs, a glass of milk, and 2 ounces of peanuts.) Split the rest of your daily calories equally between carbohydrates and fats.</w:t>
      </w:r>
      <w:r>
        <w:br/>
      </w:r>
      <w:r>
        <w:br/>
      </w:r>
      <w:r>
        <w:rPr>
          <w:rStyle w:val="Strong"/>
        </w:rPr>
        <w:t>3. Eat more.</w:t>
      </w:r>
      <w:r>
        <w:t xml:space="preserve"> In addition to adequate protein, you need more calories. Use the following formula to calculate the number you need to take in daily to gain 1 pound a week. (Give yourself 2 weeks for results to show up on the bathroom scale. If you haven't gained by then, increase your calories by 500 a day.)</w:t>
      </w:r>
      <w:r>
        <w:br/>
      </w:r>
      <w:r>
        <w:br/>
        <w:t>A. Your weight in pounds: _____</w:t>
      </w:r>
      <w:r>
        <w:br/>
        <w:t>B. Multiply A by 12 to get your basic calorie needs: _____</w:t>
      </w:r>
      <w:r>
        <w:br/>
        <w:t>C. Multiply B by 1.6 to estimate your resting metabolic rate (calorie burn without factoring in exercise): _____</w:t>
      </w:r>
      <w:r>
        <w:br/>
        <w:t>D. Strength training: Multiply the number of minutes you lift weights per week by 5: _____</w:t>
      </w:r>
      <w:r>
        <w:br/>
        <w:t>E. Aerobic training: Multiply the number of minutes per week that you run, cycle, and play sports by 8: _____</w:t>
      </w:r>
      <w:r>
        <w:br/>
        <w:t>F. Add D and E, and divide by 7: _____</w:t>
      </w:r>
      <w:r>
        <w:br/>
        <w:t>G. Add C and F to get your daily calorie needs: _____</w:t>
      </w:r>
      <w:r>
        <w:br/>
        <w:t>H. Add 500 to G: _____. This is your estimated daily calorie needs to gain 1 pound a week.</w:t>
      </w:r>
      <w:r>
        <w:br/>
      </w:r>
      <w:r>
        <w:br/>
      </w:r>
      <w:r>
        <w:rPr>
          <w:rStyle w:val="Strong"/>
        </w:rPr>
        <w:t>4. Work your biggest muscles.</w:t>
      </w:r>
      <w:r>
        <w:t xml:space="preserve"> If you're a beginner, just about any workout will be intense enough to increase protein synthesis. But if you've been lifting for a while, you'll build the most muscle quickest if you focus on the large muscle groups, like the chest, back, and legs. Add squats, deadlifts, </w:t>
      </w:r>
      <w:proofErr w:type="spellStart"/>
      <w:r>
        <w:t>pullups</w:t>
      </w:r>
      <w:proofErr w:type="spellEnd"/>
      <w:r>
        <w:t>, bent-over rows, bench presses, dips, and military presses to your workout. Do two or three sets of eight to 12 repetitions, with about 60 seconds' rest between sets.</w:t>
      </w:r>
      <w:r>
        <w:br/>
      </w:r>
      <w:r>
        <w:br/>
      </w:r>
      <w:r>
        <w:rPr>
          <w:rStyle w:val="Strong"/>
        </w:rPr>
        <w:t>5. But first, have a stiff drink.</w:t>
      </w:r>
      <w:r>
        <w:t xml:space="preserve"> A 2001 study at the University of Texas found that lifters who drank a shake containing amino acids and carbohydrates before working out increased their protein synthesis more than lifters who drank the same shake after exercising. The shake contained 6 grams of essential amino acids</w:t>
      </w:r>
      <w:r>
        <w:rPr>
          <w:rFonts w:ascii="Arial" w:hAnsi="Arial" w:cs="Arial"/>
        </w:rPr>
        <w:t>—</w:t>
      </w:r>
      <w:r>
        <w:t>the muscle-building blocks of protein</w:t>
      </w:r>
      <w:r>
        <w:rPr>
          <w:rFonts w:ascii="Arial" w:hAnsi="Arial" w:cs="Arial"/>
        </w:rPr>
        <w:t>—</w:t>
      </w:r>
      <w:r>
        <w:t xml:space="preserve">and 35 grams of carbohydrates. "Since exercise increases </w:t>
      </w:r>
      <w:proofErr w:type="spellStart"/>
      <w:r>
        <w:t>bloodflow</w:t>
      </w:r>
      <w:proofErr w:type="spellEnd"/>
      <w:r>
        <w:t xml:space="preserve"> to your working tissues, drinking a carbohydrate-protein mixture before your workout may lead to greater uptake of the amino acids in your muscles," says Kevin Tipton, Ph.D., an exercise and nutrition researcher at the University of Texas in Galveston.</w:t>
      </w:r>
      <w:r>
        <w:br/>
      </w:r>
      <w:r>
        <w:br/>
        <w:t>For your shake, you'll need about 10 to 20 grams of protein</w:t>
      </w:r>
      <w:r>
        <w:rPr>
          <w:rFonts w:ascii="Arial" w:hAnsi="Arial" w:cs="Arial"/>
        </w:rPr>
        <w:t>—</w:t>
      </w:r>
      <w:r>
        <w:t xml:space="preserve">usually about one scoop of a whey-protein powder.  Can't stomach protein drinks? You can get the same nutrients from a sandwich made with 4 ounces of deli turkey and a slice of American cheese on whole wheat bread. But a drink is better. "Liquid meals are absorbed faster," says </w:t>
      </w:r>
      <w:proofErr w:type="spellStart"/>
      <w:r>
        <w:t>Kalman</w:t>
      </w:r>
      <w:proofErr w:type="spellEnd"/>
      <w:r>
        <w:t>. So tough it out. Drink one 30 to 60 minutes before your workout.</w:t>
      </w:r>
    </w:p>
    <w:p w:rsidR="002424E2" w:rsidRDefault="002424E2" w:rsidP="002424E2">
      <w:r>
        <w:t>ASIDE</w:t>
      </w:r>
    </w:p>
    <w:p w:rsidR="005B4169" w:rsidRDefault="00384F9A" w:rsidP="00384F9A">
      <w:pPr>
        <w:ind w:left="720"/>
      </w:pPr>
      <w:r>
        <w:t>SECTION</w:t>
      </w:r>
    </w:p>
    <w:p w:rsidR="00384F9A" w:rsidRDefault="00384F9A" w:rsidP="00384F9A">
      <w:pPr>
        <w:ind w:left="720"/>
      </w:pPr>
      <w:r>
        <w:t>FIGURE</w:t>
      </w:r>
    </w:p>
    <w:p w:rsidR="00384F9A" w:rsidRDefault="00384F9A" w:rsidP="00384F9A">
      <w:pPr>
        <w:ind w:left="720"/>
      </w:pPr>
      <w:r>
        <w:t>Image map</w:t>
      </w:r>
    </w:p>
    <w:p w:rsidR="00384F9A" w:rsidRDefault="00384F9A" w:rsidP="00384F9A">
      <w:pPr>
        <w:ind w:left="720"/>
      </w:pPr>
      <w:r>
        <w:t>FIGCAPTION</w:t>
      </w:r>
    </w:p>
    <w:p w:rsidR="00384F9A" w:rsidRDefault="00384F9A" w:rsidP="00384F9A">
      <w:pPr>
        <w:pStyle w:val="Heading3"/>
        <w:rPr>
          <w:rFonts w:eastAsia="Times New Roman"/>
          <w:lang w:eastAsia="en-IE"/>
        </w:rPr>
      </w:pPr>
      <w:r>
        <w:rPr>
          <w:rFonts w:eastAsia="Times New Roman"/>
          <w:lang w:eastAsia="en-IE"/>
        </w:rPr>
        <w:t>7</w:t>
      </w:r>
      <w:r w:rsidRPr="00384F9A">
        <w:rPr>
          <w:rFonts w:eastAsia="Times New Roman"/>
          <w:lang w:eastAsia="en-IE"/>
        </w:rPr>
        <w:t xml:space="preserve"> Creative Hacks </w:t>
      </w:r>
      <w:proofErr w:type="gramStart"/>
      <w:r w:rsidRPr="00384F9A">
        <w:rPr>
          <w:rFonts w:eastAsia="Times New Roman"/>
          <w:lang w:eastAsia="en-IE"/>
        </w:rPr>
        <w:t>To</w:t>
      </w:r>
      <w:proofErr w:type="gramEnd"/>
      <w:r w:rsidRPr="00384F9A">
        <w:rPr>
          <w:rFonts w:eastAsia="Times New Roman"/>
          <w:lang w:eastAsia="en-IE"/>
        </w:rPr>
        <w:t xml:space="preserve"> Improve Classic Exercises</w:t>
      </w:r>
      <w:r>
        <w:rPr>
          <w:rFonts w:eastAsia="Times New Roman"/>
          <w:lang w:eastAsia="en-IE"/>
        </w:rPr>
        <w:t xml:space="preserve"> </w:t>
      </w:r>
    </w:p>
    <w:p w:rsidR="00384F9A" w:rsidRPr="00384F9A" w:rsidRDefault="00384F9A" w:rsidP="00384F9A">
      <w:pPr>
        <w:rPr>
          <w:lang w:eastAsia="en-IE"/>
        </w:rPr>
      </w:pPr>
    </w:p>
    <w:p w:rsidR="00384F9A" w:rsidRDefault="00384F9A" w:rsidP="002424E2">
      <w:pPr>
        <w:ind w:left="720"/>
        <w:rPr>
          <w:lang w:eastAsia="en-IE"/>
        </w:rPr>
      </w:pPr>
    </w:p>
    <w:p w:rsidR="00384F9A" w:rsidRPr="00384F9A" w:rsidRDefault="00384F9A" w:rsidP="002424E2">
      <w:pPr>
        <w:ind w:left="720"/>
        <w:rPr>
          <w:lang w:eastAsia="en-IE"/>
        </w:rPr>
      </w:pPr>
      <w:r w:rsidRPr="00384F9A">
        <w:rPr>
          <w:lang w:eastAsia="en-IE"/>
        </w:rPr>
        <w:t>SECTION</w:t>
      </w:r>
    </w:p>
    <w:p w:rsidR="00384F9A" w:rsidRPr="00384F9A" w:rsidRDefault="00384F9A" w:rsidP="002424E2">
      <w:pPr>
        <w:ind w:left="720"/>
        <w:rPr>
          <w:lang w:eastAsia="en-IE"/>
        </w:rPr>
      </w:pPr>
      <w:r w:rsidRPr="00384F9A">
        <w:rPr>
          <w:lang w:eastAsia="en-IE"/>
        </w:rPr>
        <w:t>FIGURE</w:t>
      </w:r>
    </w:p>
    <w:p w:rsidR="00384F9A" w:rsidRPr="00384F9A" w:rsidRDefault="00384F9A" w:rsidP="002424E2">
      <w:pPr>
        <w:ind w:left="720"/>
        <w:rPr>
          <w:lang w:eastAsia="en-IE"/>
        </w:rPr>
      </w:pPr>
      <w:r w:rsidRPr="00384F9A">
        <w:rPr>
          <w:lang w:eastAsia="en-IE"/>
        </w:rPr>
        <w:t>Image map</w:t>
      </w:r>
    </w:p>
    <w:p w:rsidR="00384F9A" w:rsidRPr="00384F9A" w:rsidRDefault="00384F9A" w:rsidP="002424E2">
      <w:pPr>
        <w:ind w:left="720"/>
        <w:rPr>
          <w:lang w:eastAsia="en-IE"/>
        </w:rPr>
      </w:pPr>
      <w:r w:rsidRPr="00384F9A">
        <w:rPr>
          <w:lang w:eastAsia="en-IE"/>
        </w:rPr>
        <w:t>FIGCAPTION</w:t>
      </w:r>
    </w:p>
    <w:p w:rsidR="00384F9A" w:rsidRDefault="00D67280" w:rsidP="002424E2">
      <w:pPr>
        <w:ind w:left="720"/>
        <w:rPr>
          <w:lang w:eastAsia="en-IE"/>
        </w:rPr>
      </w:pPr>
      <w:r>
        <w:rPr>
          <w:lang w:eastAsia="en-IE"/>
        </w:rPr>
        <w:t>TITLE</w:t>
      </w:r>
    </w:p>
    <w:p w:rsidR="002424E2" w:rsidRDefault="002424E2" w:rsidP="002424E2">
      <w:pPr>
        <w:ind w:left="720"/>
        <w:rPr>
          <w:lang w:eastAsia="en-IE"/>
        </w:rPr>
      </w:pPr>
    </w:p>
    <w:p w:rsidR="002424E2" w:rsidRPr="002424E2" w:rsidRDefault="002424E2" w:rsidP="002424E2">
      <w:pPr>
        <w:ind w:left="720"/>
        <w:rPr>
          <w:lang w:eastAsia="en-IE"/>
        </w:rPr>
      </w:pPr>
    </w:p>
    <w:p w:rsidR="002424E2" w:rsidRPr="002424E2" w:rsidRDefault="002424E2" w:rsidP="002424E2">
      <w:pPr>
        <w:ind w:left="720"/>
        <w:rPr>
          <w:lang w:eastAsia="en-IE"/>
        </w:rPr>
      </w:pPr>
      <w:r w:rsidRPr="002424E2">
        <w:rPr>
          <w:lang w:eastAsia="en-IE"/>
        </w:rPr>
        <w:t>SECTION</w:t>
      </w:r>
    </w:p>
    <w:p w:rsidR="002424E2" w:rsidRPr="002424E2" w:rsidRDefault="002424E2" w:rsidP="002424E2">
      <w:pPr>
        <w:ind w:left="720"/>
        <w:rPr>
          <w:lang w:eastAsia="en-IE"/>
        </w:rPr>
      </w:pPr>
      <w:r w:rsidRPr="002424E2">
        <w:rPr>
          <w:lang w:eastAsia="en-IE"/>
        </w:rPr>
        <w:t>FIGURE</w:t>
      </w:r>
    </w:p>
    <w:p w:rsidR="002424E2" w:rsidRPr="002424E2" w:rsidRDefault="002424E2" w:rsidP="002424E2">
      <w:pPr>
        <w:ind w:left="720"/>
        <w:rPr>
          <w:lang w:eastAsia="en-IE"/>
        </w:rPr>
      </w:pPr>
      <w:r w:rsidRPr="002424E2">
        <w:rPr>
          <w:lang w:eastAsia="en-IE"/>
        </w:rPr>
        <w:t>Image map</w:t>
      </w:r>
    </w:p>
    <w:p w:rsidR="002424E2" w:rsidRPr="002424E2" w:rsidRDefault="002424E2" w:rsidP="002424E2">
      <w:pPr>
        <w:ind w:left="720"/>
        <w:rPr>
          <w:lang w:eastAsia="en-IE"/>
        </w:rPr>
      </w:pPr>
      <w:r w:rsidRPr="002424E2">
        <w:rPr>
          <w:lang w:eastAsia="en-IE"/>
        </w:rPr>
        <w:t>FIGCAPTION</w:t>
      </w:r>
    </w:p>
    <w:p w:rsidR="002424E2" w:rsidRPr="002424E2" w:rsidRDefault="002424E2" w:rsidP="002424E2">
      <w:pPr>
        <w:ind w:left="720"/>
        <w:rPr>
          <w:lang w:eastAsia="en-IE"/>
        </w:rPr>
      </w:pPr>
      <w:r w:rsidRPr="002424E2">
        <w:rPr>
          <w:lang w:eastAsia="en-IE"/>
        </w:rPr>
        <w:t>TITLE</w:t>
      </w:r>
    </w:p>
    <w:p w:rsidR="002424E2" w:rsidRDefault="002424E2" w:rsidP="002424E2">
      <w:pPr>
        <w:ind w:left="720"/>
        <w:rPr>
          <w:lang w:eastAsia="en-IE"/>
        </w:rPr>
      </w:pPr>
    </w:p>
    <w:p w:rsidR="002424E2" w:rsidRPr="002424E2" w:rsidRDefault="002424E2" w:rsidP="002424E2">
      <w:pPr>
        <w:ind w:left="720"/>
        <w:rPr>
          <w:lang w:eastAsia="en-IE"/>
        </w:rPr>
      </w:pPr>
    </w:p>
    <w:p w:rsidR="002424E2" w:rsidRPr="002424E2" w:rsidRDefault="002424E2" w:rsidP="002424E2">
      <w:pPr>
        <w:ind w:left="720"/>
        <w:rPr>
          <w:lang w:eastAsia="en-IE"/>
        </w:rPr>
      </w:pPr>
      <w:r w:rsidRPr="002424E2">
        <w:rPr>
          <w:lang w:eastAsia="en-IE"/>
        </w:rPr>
        <w:t>SECTION</w:t>
      </w:r>
    </w:p>
    <w:p w:rsidR="002424E2" w:rsidRPr="002424E2" w:rsidRDefault="002424E2" w:rsidP="002424E2">
      <w:pPr>
        <w:ind w:left="720"/>
        <w:rPr>
          <w:lang w:eastAsia="en-IE"/>
        </w:rPr>
      </w:pPr>
      <w:r w:rsidRPr="002424E2">
        <w:rPr>
          <w:lang w:eastAsia="en-IE"/>
        </w:rPr>
        <w:t>FIGURE</w:t>
      </w:r>
    </w:p>
    <w:p w:rsidR="002424E2" w:rsidRPr="002424E2" w:rsidRDefault="002424E2" w:rsidP="002424E2">
      <w:pPr>
        <w:ind w:left="720"/>
        <w:rPr>
          <w:lang w:eastAsia="en-IE"/>
        </w:rPr>
      </w:pPr>
      <w:r w:rsidRPr="002424E2">
        <w:rPr>
          <w:lang w:eastAsia="en-IE"/>
        </w:rPr>
        <w:t>Image map</w:t>
      </w:r>
    </w:p>
    <w:p w:rsidR="002424E2" w:rsidRPr="002424E2" w:rsidRDefault="002424E2" w:rsidP="002424E2">
      <w:pPr>
        <w:ind w:left="720"/>
        <w:rPr>
          <w:lang w:eastAsia="en-IE"/>
        </w:rPr>
      </w:pPr>
      <w:r w:rsidRPr="002424E2">
        <w:rPr>
          <w:lang w:eastAsia="en-IE"/>
        </w:rPr>
        <w:t>FIGCAPTION</w:t>
      </w:r>
    </w:p>
    <w:p w:rsidR="002424E2" w:rsidRPr="002424E2" w:rsidRDefault="002424E2" w:rsidP="002424E2">
      <w:pPr>
        <w:ind w:left="720"/>
        <w:rPr>
          <w:lang w:eastAsia="en-IE"/>
        </w:rPr>
      </w:pPr>
      <w:r w:rsidRPr="002424E2">
        <w:rPr>
          <w:lang w:eastAsia="en-IE"/>
        </w:rPr>
        <w:t>TITLE</w:t>
      </w:r>
    </w:p>
    <w:p w:rsidR="002424E2" w:rsidRDefault="002424E2" w:rsidP="002424E2">
      <w:pPr>
        <w:ind w:left="720"/>
        <w:rPr>
          <w:lang w:eastAsia="en-IE"/>
        </w:rPr>
      </w:pPr>
    </w:p>
    <w:p w:rsidR="002424E2" w:rsidRPr="002424E2" w:rsidRDefault="002424E2" w:rsidP="002424E2">
      <w:pPr>
        <w:ind w:left="720"/>
        <w:rPr>
          <w:lang w:eastAsia="en-IE"/>
        </w:rPr>
      </w:pPr>
    </w:p>
    <w:p w:rsidR="002424E2" w:rsidRPr="002424E2" w:rsidRDefault="002424E2" w:rsidP="002424E2">
      <w:pPr>
        <w:ind w:left="720"/>
        <w:rPr>
          <w:lang w:eastAsia="en-IE"/>
        </w:rPr>
      </w:pPr>
      <w:r w:rsidRPr="002424E2">
        <w:rPr>
          <w:lang w:eastAsia="en-IE"/>
        </w:rPr>
        <w:t>SECTION</w:t>
      </w:r>
    </w:p>
    <w:p w:rsidR="002424E2" w:rsidRPr="002424E2" w:rsidRDefault="002424E2" w:rsidP="002424E2">
      <w:pPr>
        <w:ind w:left="720"/>
        <w:rPr>
          <w:lang w:eastAsia="en-IE"/>
        </w:rPr>
      </w:pPr>
      <w:r w:rsidRPr="002424E2">
        <w:rPr>
          <w:lang w:eastAsia="en-IE"/>
        </w:rPr>
        <w:t>FIGURE</w:t>
      </w:r>
    </w:p>
    <w:p w:rsidR="002424E2" w:rsidRPr="002424E2" w:rsidRDefault="002424E2" w:rsidP="002424E2">
      <w:pPr>
        <w:ind w:left="720"/>
        <w:rPr>
          <w:lang w:eastAsia="en-IE"/>
        </w:rPr>
      </w:pPr>
      <w:r w:rsidRPr="002424E2">
        <w:rPr>
          <w:lang w:eastAsia="en-IE"/>
        </w:rPr>
        <w:t>Image map</w:t>
      </w:r>
    </w:p>
    <w:p w:rsidR="002424E2" w:rsidRPr="002424E2" w:rsidRDefault="002424E2" w:rsidP="002424E2">
      <w:pPr>
        <w:ind w:left="720"/>
        <w:rPr>
          <w:lang w:eastAsia="en-IE"/>
        </w:rPr>
      </w:pPr>
      <w:r w:rsidRPr="002424E2">
        <w:rPr>
          <w:lang w:eastAsia="en-IE"/>
        </w:rPr>
        <w:t>FIGCAPTION</w:t>
      </w:r>
    </w:p>
    <w:p w:rsidR="002424E2" w:rsidRPr="002424E2" w:rsidRDefault="002424E2" w:rsidP="002424E2">
      <w:pPr>
        <w:ind w:left="720"/>
        <w:rPr>
          <w:lang w:eastAsia="en-IE"/>
        </w:rPr>
      </w:pPr>
      <w:r w:rsidRPr="002424E2">
        <w:rPr>
          <w:lang w:eastAsia="en-IE"/>
        </w:rPr>
        <w:t>TITLE</w:t>
      </w:r>
    </w:p>
    <w:p w:rsidR="002424E2" w:rsidRDefault="002424E2" w:rsidP="002424E2">
      <w:pPr>
        <w:ind w:left="720"/>
        <w:rPr>
          <w:lang w:eastAsia="en-IE"/>
        </w:rPr>
      </w:pPr>
    </w:p>
    <w:p w:rsidR="002424E2" w:rsidRPr="002424E2" w:rsidRDefault="002424E2" w:rsidP="002424E2">
      <w:pPr>
        <w:ind w:left="720"/>
        <w:rPr>
          <w:lang w:eastAsia="en-IE"/>
        </w:rPr>
      </w:pPr>
    </w:p>
    <w:p w:rsidR="002424E2" w:rsidRPr="002424E2" w:rsidRDefault="002424E2" w:rsidP="002424E2">
      <w:pPr>
        <w:ind w:left="720"/>
        <w:rPr>
          <w:lang w:eastAsia="en-IE"/>
        </w:rPr>
      </w:pPr>
      <w:r w:rsidRPr="002424E2">
        <w:rPr>
          <w:lang w:eastAsia="en-IE"/>
        </w:rPr>
        <w:t>SECTION</w:t>
      </w:r>
    </w:p>
    <w:p w:rsidR="002424E2" w:rsidRPr="002424E2" w:rsidRDefault="002424E2" w:rsidP="002424E2">
      <w:pPr>
        <w:ind w:left="720"/>
        <w:rPr>
          <w:lang w:eastAsia="en-IE"/>
        </w:rPr>
      </w:pPr>
      <w:r w:rsidRPr="002424E2">
        <w:rPr>
          <w:lang w:eastAsia="en-IE"/>
        </w:rPr>
        <w:t>FIGURE</w:t>
      </w:r>
    </w:p>
    <w:p w:rsidR="002424E2" w:rsidRPr="002424E2" w:rsidRDefault="002424E2" w:rsidP="002424E2">
      <w:pPr>
        <w:ind w:left="720"/>
        <w:rPr>
          <w:lang w:eastAsia="en-IE"/>
        </w:rPr>
      </w:pPr>
      <w:r w:rsidRPr="002424E2">
        <w:rPr>
          <w:lang w:eastAsia="en-IE"/>
        </w:rPr>
        <w:t>Image map</w:t>
      </w:r>
    </w:p>
    <w:p w:rsidR="002424E2" w:rsidRPr="002424E2" w:rsidRDefault="002424E2" w:rsidP="002424E2">
      <w:pPr>
        <w:ind w:left="720"/>
        <w:rPr>
          <w:lang w:eastAsia="en-IE"/>
        </w:rPr>
      </w:pPr>
      <w:r w:rsidRPr="002424E2">
        <w:rPr>
          <w:lang w:eastAsia="en-IE"/>
        </w:rPr>
        <w:t>FIGCAPTION</w:t>
      </w:r>
    </w:p>
    <w:p w:rsidR="002424E2" w:rsidRPr="002424E2" w:rsidRDefault="002424E2" w:rsidP="002424E2">
      <w:pPr>
        <w:ind w:left="720"/>
        <w:rPr>
          <w:lang w:eastAsia="en-IE"/>
        </w:rPr>
      </w:pPr>
      <w:r w:rsidRPr="002424E2">
        <w:rPr>
          <w:lang w:eastAsia="en-IE"/>
        </w:rPr>
        <w:t>TITLE</w:t>
      </w:r>
    </w:p>
    <w:p w:rsidR="002424E2" w:rsidRPr="00384F9A" w:rsidRDefault="002424E2" w:rsidP="002424E2">
      <w:pPr>
        <w:ind w:left="720"/>
        <w:rPr>
          <w:lang w:eastAsia="en-IE"/>
        </w:rPr>
      </w:pPr>
      <w:bookmarkStart w:id="0" w:name="_GoBack"/>
      <w:bookmarkEnd w:id="0"/>
    </w:p>
    <w:p w:rsidR="00384F9A" w:rsidRPr="00384F9A" w:rsidRDefault="00384F9A" w:rsidP="00384F9A">
      <w:pPr>
        <w:rPr>
          <w:lang w:eastAsia="en-IE"/>
        </w:rPr>
      </w:pPr>
    </w:p>
    <w:p w:rsidR="00384F9A" w:rsidRDefault="00384F9A" w:rsidP="00384F9A">
      <w:pPr>
        <w:rPr>
          <w:lang w:eastAsia="en-IE"/>
        </w:rPr>
      </w:pPr>
    </w:p>
    <w:p w:rsidR="00384F9A" w:rsidRPr="00384F9A" w:rsidRDefault="00384F9A" w:rsidP="00384F9A">
      <w:pPr>
        <w:rPr>
          <w:lang w:eastAsia="en-IE"/>
        </w:rPr>
      </w:pPr>
    </w:p>
    <w:p w:rsidR="00384F9A" w:rsidRDefault="00384F9A" w:rsidP="00384F9A">
      <w:pPr>
        <w:ind w:left="720"/>
      </w:pPr>
    </w:p>
    <w:p w:rsidR="00384F9A" w:rsidRDefault="00384F9A" w:rsidP="00384F9A">
      <w:pPr>
        <w:ind w:left="720"/>
      </w:pPr>
    </w:p>
    <w:p w:rsidR="00384F9A" w:rsidRDefault="00384F9A" w:rsidP="00384F9A">
      <w:pPr>
        <w:ind w:left="720"/>
      </w:pPr>
    </w:p>
    <w:p w:rsidR="005B4169" w:rsidRDefault="005B4169" w:rsidP="00384F9A">
      <w:pPr>
        <w:ind w:left="720"/>
      </w:pPr>
      <w:r>
        <w:t>ASIDE</w:t>
      </w:r>
    </w:p>
    <w:p w:rsidR="005B4169" w:rsidRDefault="005B4169" w:rsidP="00384F9A">
      <w:pPr>
        <w:ind w:left="720"/>
      </w:pPr>
      <w:r>
        <w:t>SECTION</w:t>
      </w:r>
    </w:p>
    <w:p w:rsidR="005B4169" w:rsidRDefault="005B4169" w:rsidP="00384F9A">
      <w:pPr>
        <w:ind w:left="720"/>
      </w:pPr>
      <w:r>
        <w:t>SECTION</w:t>
      </w:r>
    </w:p>
    <w:p w:rsidR="005B4169" w:rsidRDefault="005B4169" w:rsidP="00384F9A">
      <w:pPr>
        <w:ind w:left="720"/>
      </w:pPr>
      <w:r>
        <w:t>SECTION</w:t>
      </w:r>
    </w:p>
    <w:p w:rsidR="005B4169" w:rsidRDefault="005B4169" w:rsidP="00384F9A">
      <w:pPr>
        <w:ind w:left="720"/>
      </w:pPr>
      <w:r>
        <w:t>SECTION</w:t>
      </w:r>
    </w:p>
    <w:p w:rsidR="005B4169" w:rsidRDefault="005B4169" w:rsidP="005B4169"/>
    <w:p w:rsidR="005B4169" w:rsidRDefault="005B4169"/>
    <w:sectPr w:rsidR="005B4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82442E"/>
    <w:multiLevelType w:val="multilevel"/>
    <w:tmpl w:val="AF68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998"/>
    <w:rsid w:val="001232AC"/>
    <w:rsid w:val="0018784E"/>
    <w:rsid w:val="00200122"/>
    <w:rsid w:val="002424E2"/>
    <w:rsid w:val="002B5683"/>
    <w:rsid w:val="00384F9A"/>
    <w:rsid w:val="003A65E5"/>
    <w:rsid w:val="005B4169"/>
    <w:rsid w:val="005D5F79"/>
    <w:rsid w:val="0067330F"/>
    <w:rsid w:val="006C4CBA"/>
    <w:rsid w:val="007865F2"/>
    <w:rsid w:val="008E2E0A"/>
    <w:rsid w:val="00A95681"/>
    <w:rsid w:val="00D67280"/>
    <w:rsid w:val="00E429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BA157-CF65-4D5E-8929-5F0FDDEA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169"/>
  </w:style>
  <w:style w:type="paragraph" w:styleId="Heading1">
    <w:name w:val="heading 1"/>
    <w:basedOn w:val="Normal"/>
    <w:next w:val="Normal"/>
    <w:link w:val="Heading1Char"/>
    <w:uiPriority w:val="9"/>
    <w:qFormat/>
    <w:rsid w:val="005B41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41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41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1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416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B4169"/>
    <w:rPr>
      <w:b/>
      <w:bCs/>
    </w:rPr>
  </w:style>
  <w:style w:type="character" w:styleId="Emphasis">
    <w:name w:val="Emphasis"/>
    <w:basedOn w:val="DefaultParagraphFont"/>
    <w:uiPriority w:val="20"/>
    <w:qFormat/>
    <w:rsid w:val="005B4169"/>
    <w:rPr>
      <w:i/>
      <w:iCs/>
    </w:rPr>
  </w:style>
  <w:style w:type="character" w:customStyle="1" w:styleId="Heading3Char">
    <w:name w:val="Heading 3 Char"/>
    <w:basedOn w:val="DefaultParagraphFont"/>
    <w:link w:val="Heading3"/>
    <w:uiPriority w:val="9"/>
    <w:rsid w:val="005B416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84F9A"/>
    <w:rPr>
      <w:color w:val="0000FF"/>
      <w:u w:val="single"/>
    </w:rPr>
  </w:style>
  <w:style w:type="character" w:customStyle="1" w:styleId="side-chevron">
    <w:name w:val="side-chevron"/>
    <w:basedOn w:val="DefaultParagraphFont"/>
    <w:rsid w:val="00384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625137">
      <w:bodyDiv w:val="1"/>
      <w:marLeft w:val="0"/>
      <w:marRight w:val="0"/>
      <w:marTop w:val="0"/>
      <w:marBottom w:val="0"/>
      <w:divBdr>
        <w:top w:val="none" w:sz="0" w:space="0" w:color="auto"/>
        <w:left w:val="none" w:sz="0" w:space="0" w:color="auto"/>
        <w:bottom w:val="none" w:sz="0" w:space="0" w:color="auto"/>
        <w:right w:val="none" w:sz="0" w:space="0" w:color="auto"/>
      </w:divBdr>
      <w:divsChild>
        <w:div w:id="373775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1C9D4CE8.dotm</Template>
  <TotalTime>1</TotalTime>
  <Pages>4</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De Oliveira</dc:creator>
  <cp:keywords/>
  <dc:description/>
  <cp:lastModifiedBy>Wagner De Oliveira</cp:lastModifiedBy>
  <cp:revision>2</cp:revision>
  <dcterms:created xsi:type="dcterms:W3CDTF">2014-11-12T12:53:00Z</dcterms:created>
  <dcterms:modified xsi:type="dcterms:W3CDTF">2014-11-12T12:53:00Z</dcterms:modified>
</cp:coreProperties>
</file>